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8201BB">
        <w:t>AstLmt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8201BB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312791" w:history="1">
        <w:r w:rsidR="008201BB" w:rsidRPr="005E2DE2">
          <w:rPr>
            <w:rStyle w:val="Hyperlink"/>
            <w:noProof/>
          </w:rPr>
          <w:t>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Dependencies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2" w:history="1">
        <w:r w:rsidRPr="005E2DE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3" w:history="1">
        <w:r w:rsidRPr="005E2DE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4" w:history="1">
        <w:r w:rsidRPr="005E2DE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5" w:history="1">
        <w:r w:rsidRPr="005E2DE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6" w:history="1">
        <w:r w:rsidRPr="005E2DE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7" w:history="1">
        <w:r w:rsidRPr="005E2DE2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8" w:history="1">
        <w:r w:rsidRPr="005E2DE2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9" w:history="1">
        <w:r w:rsidRPr="005E2DE2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0" w:history="1">
        <w:r w:rsidRPr="005E2DE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1" w:history="1">
        <w:r w:rsidRPr="005E2DE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2" w:history="1">
        <w:r w:rsidRPr="005E2DE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3" w:history="1">
        <w:r w:rsidRPr="005E2DE2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4" w:history="1">
        <w:r w:rsidRPr="005E2DE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5" w:history="1">
        <w:r w:rsidRPr="005E2DE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6" w:history="1">
        <w:r w:rsidRPr="005E2DE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7" w:history="1">
        <w:r w:rsidRPr="005E2DE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8" w:history="1">
        <w:r w:rsidRPr="005E2DE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9" w:history="1">
        <w:r w:rsidRPr="005E2DE2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0" w:history="1">
        <w:r w:rsidRPr="005E2DE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1" w:history="1">
        <w:r w:rsidRPr="005E2DE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2" w:history="1">
        <w:r w:rsidRPr="005E2DE2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01BB" w:rsidRDefault="008201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3" w:history="1">
        <w:r w:rsidRPr="005E2DE2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2DE2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_Toc373312813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3312791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3312792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331279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3312794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3312795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OLE_LINK10"/>
      <w:bookmarkStart w:id="6" w:name="OLE_LINK11"/>
      <w:bookmarkStart w:id="7" w:name="_Toc373312796"/>
      <w:r w:rsidRPr="007C4C59">
        <w:t>Configuration Files</w:t>
      </w:r>
      <w:r>
        <w:t xml:space="preserve"> to be provided by Integration Project</w:t>
      </w:r>
      <w:bookmarkEnd w:id="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2304EA" w:rsidP="000D28B1">
      <w:proofErr w:type="spellStart"/>
      <w:r>
        <w:t>Ap</w:t>
      </w:r>
      <w:r w:rsidR="00206C65">
        <w:t>_</w:t>
      </w:r>
      <w:r w:rsidR="008201BB">
        <w:t>AstLmt</w:t>
      </w:r>
      <w:r w:rsidR="00206C65">
        <w:t>_Cfg.h</w:t>
      </w:r>
      <w:proofErr w:type="spellEnd"/>
      <w:r w:rsidR="00206C65">
        <w:t xml:space="preserve"> generated by </w:t>
      </w:r>
      <w:r>
        <w:t>Ap</w:t>
      </w:r>
      <w:r w:rsidR="00206C65">
        <w:t>_</w:t>
      </w:r>
      <w:r w:rsidR="008201BB">
        <w:t>AstLmt</w:t>
      </w:r>
      <w:r w:rsidR="00206C65">
        <w:t>_Cfg.h.tt</w:t>
      </w:r>
    </w:p>
    <w:p w:rsidR="00BC5DE5" w:rsidRDefault="00BC5DE5"/>
    <w:p w:rsidR="00932C7E" w:rsidRDefault="00932C7E" w:rsidP="00932C7E">
      <w:pPr>
        <w:pStyle w:val="Heading3"/>
      </w:pPr>
      <w:bookmarkStart w:id="8" w:name="OLE_LINK12"/>
      <w:bookmarkStart w:id="9" w:name="OLE_LINK13"/>
      <w:bookmarkStart w:id="10" w:name="_Toc373312797"/>
      <w:bookmarkEnd w:id="5"/>
      <w:bookmarkEnd w:id="6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8201BB" w:rsidP="00034D6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General</w:t>
            </w:r>
            <w:proofErr w:type="spellEnd"/>
            <w:r w:rsidR="00206C65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8201B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AstLmt</w:t>
            </w:r>
            <w:proofErr w:type="spellEnd"/>
          </w:p>
        </w:tc>
      </w:tr>
      <w:bookmarkEnd w:id="8"/>
      <w:bookmarkEnd w:id="9"/>
    </w:tbl>
    <w:p w:rsidR="00932C7E" w:rsidRDefault="00932C7E" w:rsidP="00932C7E"/>
    <w:p w:rsidR="00932C7E" w:rsidRDefault="00932C7E" w:rsidP="00932C7E">
      <w:pPr>
        <w:pStyle w:val="Heading3"/>
      </w:pPr>
      <w:bookmarkStart w:id="11" w:name="_Toc373312798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3312799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3312800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OLE_LINK83"/>
      <w:bookmarkStart w:id="18" w:name="OLE_LINK84"/>
      <w:bookmarkStart w:id="19" w:name="_Toc373312801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206C65" w:rsidRDefault="00206C65" w:rsidP="00701150"/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3020"/>
      </w:tblGrid>
      <w:tr w:rsidR="00F17800" w:rsidRPr="00F17800" w:rsidTr="008201B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800" w:rsidRP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800" w:rsidRP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800" w:rsidRP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06C65" w:rsidRDefault="00206C65" w:rsidP="00701150"/>
    <w:p w:rsidR="00900B9A" w:rsidRDefault="00900B9A" w:rsidP="00900B9A">
      <w:pPr>
        <w:pStyle w:val="Heading2"/>
      </w:pPr>
      <w:bookmarkStart w:id="20" w:name="_Toc373312802"/>
      <w:r>
        <w:t>Required Global Data Outputs</w:t>
      </w:r>
      <w:bookmarkEnd w:id="20"/>
    </w:p>
    <w:p w:rsidR="00206C65" w:rsidRDefault="00206C65" w:rsidP="00701150"/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</w:tblGrid>
      <w:tr w:rsidR="00F17800" w:rsidTr="008201B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bookmarkEnd w:id="17"/>
          <w:bookmarkEnd w:id="18"/>
          <w:p w:rsidR="00F17800" w:rsidRDefault="008201BB">
            <w:pPr>
              <w:rPr>
                <w:rFonts w:ascii="Arial" w:hAnsi="Arial" w:cs="Arial"/>
                <w:sz w:val="16"/>
                <w:szCs w:val="16"/>
              </w:rPr>
            </w:pPr>
            <w:r w:rsidRPr="008201BB">
              <w:rPr>
                <w:rFonts w:ascii="Arial" w:hAnsi="Arial" w:cs="Arial"/>
                <w:sz w:val="16"/>
                <w:szCs w:val="16"/>
              </w:rPr>
              <w:t>TrqLimitMin_MtrNm_f32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F17800" w:rsidTr="008201BB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201BB" w:rsidRPr="008201BB" w:rsidRDefault="008201BB" w:rsidP="008201BB">
      <w:pPr>
        <w:pStyle w:val="Heading2"/>
        <w:numPr>
          <w:ilvl w:val="0"/>
          <w:numId w:val="26"/>
        </w:numPr>
        <w:rPr>
          <w:rFonts w:cs="Arial"/>
          <w:b w:val="0"/>
          <w:sz w:val="16"/>
          <w:szCs w:val="16"/>
        </w:rPr>
      </w:pPr>
      <w:r w:rsidRPr="008201BB">
        <w:rPr>
          <w:rFonts w:cs="Arial"/>
          <w:b w:val="0"/>
          <w:sz w:val="16"/>
          <w:szCs w:val="16"/>
        </w:rPr>
        <w:t xml:space="preserve">Used for </w:t>
      </w:r>
      <w:proofErr w:type="spellStart"/>
      <w:r w:rsidRPr="008201BB">
        <w:rPr>
          <w:rFonts w:cs="Arial"/>
          <w:b w:val="0"/>
          <w:sz w:val="16"/>
          <w:szCs w:val="16"/>
        </w:rPr>
        <w:t>TrqReasonable</w:t>
      </w:r>
      <w:proofErr w:type="spellEnd"/>
      <w:r w:rsidRPr="008201BB">
        <w:rPr>
          <w:rFonts w:cs="Arial"/>
          <w:b w:val="0"/>
          <w:sz w:val="16"/>
          <w:szCs w:val="16"/>
        </w:rPr>
        <w:t xml:space="preserve"> </w:t>
      </w:r>
      <w:proofErr w:type="spellStart"/>
      <w:r w:rsidRPr="008201BB">
        <w:rPr>
          <w:rFonts w:cs="Arial"/>
          <w:b w:val="0"/>
          <w:sz w:val="16"/>
          <w:szCs w:val="16"/>
        </w:rPr>
        <w:t>dianostics</w:t>
      </w:r>
      <w:proofErr w:type="spellEnd"/>
      <w:r w:rsidR="00F17800" w:rsidRPr="008201BB">
        <w:rPr>
          <w:rFonts w:cs="Arial"/>
          <w:b w:val="0"/>
          <w:sz w:val="16"/>
          <w:szCs w:val="16"/>
        </w:rPr>
        <w:t xml:space="preserve"> </w:t>
      </w:r>
      <w:bookmarkStart w:id="21" w:name="_Toc373312803"/>
    </w:p>
    <w:p w:rsidR="00836AC1" w:rsidRDefault="00783C14" w:rsidP="00836AC1">
      <w:pPr>
        <w:pStyle w:val="Heading2"/>
      </w:pPr>
      <w:r>
        <w:t xml:space="preserve">Specific </w:t>
      </w:r>
      <w:r w:rsidR="00DC10CD">
        <w:t>Include Path</w:t>
      </w:r>
      <w:r>
        <w:t xml:space="preserve"> present</w:t>
      </w:r>
      <w:bookmarkStart w:id="22" w:name="_GoBack"/>
      <w:bookmarkEnd w:id="21"/>
      <w:bookmarkEnd w:id="2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3" w:name="_Toc373312804"/>
      <w:r>
        <w:lastRenderedPageBreak/>
        <w:t>Runnable Scheduling</w:t>
      </w:r>
      <w:bookmarkEnd w:id="23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8201BB" w:rsidP="00F638B9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72"/>
        <w:gridCol w:w="4290"/>
        <w:gridCol w:w="1794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8201BB" w:rsidP="00F638B9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8201BB" w:rsidP="00F638B9">
            <w:pPr>
              <w:rPr>
                <w:b w:val="0"/>
              </w:rPr>
            </w:pPr>
            <w:proofErr w:type="spellStart"/>
            <w:r w:rsidRPr="008201BB">
              <w:rPr>
                <w:b w:val="0"/>
              </w:rPr>
              <w:t>AstLmt_Scom_ManualTrqCmd</w:t>
            </w:r>
            <w:proofErr w:type="spellEnd"/>
          </w:p>
        </w:tc>
        <w:tc>
          <w:tcPr>
            <w:tcW w:w="4835" w:type="dxa"/>
          </w:tcPr>
          <w:p w:rsidR="00206C65" w:rsidRDefault="008201BB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 </w:t>
            </w:r>
          </w:p>
        </w:tc>
        <w:tc>
          <w:tcPr>
            <w:tcW w:w="1772" w:type="dxa"/>
          </w:tcPr>
          <w:p w:rsidR="00206C65" w:rsidRDefault="008201BB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201BB">
              <w:t xml:space="preserve">erver invocation for </w:t>
            </w:r>
            <w:proofErr w:type="spellStart"/>
            <w:r w:rsidRPr="008201BB">
              <w:t>OperationPrototype</w:t>
            </w:r>
            <w:proofErr w:type="spellEnd"/>
            <w:r w:rsidRPr="008201BB">
              <w:t xml:space="preserve"> &lt;</w:t>
            </w:r>
            <w:proofErr w:type="spellStart"/>
            <w:r w:rsidRPr="008201BB">
              <w:t>ManualTrqCmd</w:t>
            </w:r>
            <w:proofErr w:type="spellEnd"/>
            <w:r w:rsidRPr="008201BB">
              <w:t>&gt;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OLE_LINK16"/>
      <w:bookmarkStart w:id="25" w:name="OLE_LINK17"/>
      <w:bookmarkStart w:id="26" w:name="_Toc373312805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7" w:name="_Toc373312806"/>
      <w:bookmarkEnd w:id="24"/>
      <w:bookmarkEnd w:id="25"/>
      <w:r>
        <w:t>Mapping</w:t>
      </w:r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836AC1" w:rsidTr="00F1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29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Pr="00586241" w:rsidRDefault="008201BB" w:rsidP="00DE03FA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586241" w:rsidRPr="00586241">
              <w:rPr>
                <w:b w:val="0"/>
              </w:rPr>
              <w:t>_START_SEC_VAR_CLEARED_32</w:t>
            </w:r>
          </w:p>
        </w:tc>
        <w:tc>
          <w:tcPr>
            <w:tcW w:w="129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00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17800" w:rsidRDefault="008201BB" w:rsidP="00DE03FA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F17800" w:rsidRPr="00F17800">
              <w:rPr>
                <w:b w:val="0"/>
              </w:rPr>
              <w:t>_START_SEC_VAR_CLEARED_BOOLEAN</w:t>
            </w:r>
          </w:p>
        </w:tc>
        <w:tc>
          <w:tcPr>
            <w:tcW w:w="1291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F17800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 w:rsidR="00F17800"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 w:rsidR="008201BB">
              <w:rPr>
                <w:b w:val="0"/>
              </w:rPr>
              <w:t>ASTLMT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73312807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OLE_LINK20"/>
      <w:bookmarkStart w:id="30" w:name="OLE_LINK81"/>
      <w:bookmarkStart w:id="31" w:name="OLE_LINK82"/>
      <w:bookmarkStart w:id="32" w:name="_Toc373312808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3" w:name="_Toc37331280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8201BB" w:rsidP="00900B9A">
            <w:proofErr w:type="spellStart"/>
            <w:r w:rsidRPr="008201BB">
              <w:t>Rte_Pim_SteerAsstDefeat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OLE_LINK18"/>
      <w:bookmarkStart w:id="35" w:name="OLE_LINK19"/>
      <w:bookmarkStart w:id="36" w:name="_Toc373312810"/>
      <w:r>
        <w:t>Compiler Settings</w:t>
      </w:r>
      <w:bookmarkEnd w:id="36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7" w:name="_Toc373312811"/>
      <w:r>
        <w:t>Preprocessor MACRO</w:t>
      </w:r>
      <w:bookmarkEnd w:id="37"/>
    </w:p>
    <w:p w:rsidR="00EE5444" w:rsidRDefault="008201BB" w:rsidP="006524C1">
      <w:bookmarkStart w:id="38" w:name="OLE_LINK21"/>
      <w:r>
        <w:t>None</w:t>
      </w:r>
    </w:p>
    <w:p w:rsidR="00EE5444" w:rsidRDefault="00EE5444" w:rsidP="00EE5444">
      <w:pPr>
        <w:pStyle w:val="Heading2"/>
      </w:pPr>
      <w:bookmarkStart w:id="39" w:name="_Toc373312812"/>
      <w:bookmarkEnd w:id="38"/>
      <w:r>
        <w:t>Optimization Settings</w:t>
      </w:r>
      <w:bookmarkEnd w:id="39"/>
    </w:p>
    <w:p w:rsidR="00EE5444" w:rsidRDefault="008201BB" w:rsidP="00EE5444">
      <w:proofErr w:type="gramStart"/>
      <w:r>
        <w:t>None</w:t>
      </w:r>
      <w:r w:rsidR="00EE5444">
        <w:t>.</w:t>
      </w:r>
      <w:proofErr w:type="gramEnd"/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73312813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8201B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22-Nov</w:t>
            </w:r>
            <w:r w:rsidR="00F17800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F1780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93" w:rsidRDefault="004C4C93">
      <w:r>
        <w:separator/>
      </w:r>
    </w:p>
  </w:endnote>
  <w:endnote w:type="continuationSeparator" w:id="0">
    <w:p w:rsidR="004C4C93" w:rsidRDefault="004C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4C4C93">
      <w:fldChar w:fldCharType="begin"/>
    </w:r>
    <w:r w:rsidR="004C4C93">
      <w:instrText xml:space="preserve"> DOCPROPERTY "Company"  \* MERGEFORMAT </w:instrText>
    </w:r>
    <w:r w:rsidR="004C4C93">
      <w:fldChar w:fldCharType="separate"/>
    </w:r>
    <w:r w:rsidRPr="006768B8">
      <w:rPr>
        <w:rFonts w:ascii="Times" w:hAnsi="Times"/>
        <w:caps/>
        <w:snapToGrid w:val="0"/>
      </w:rPr>
      <w:t>Nexteer</w:t>
    </w:r>
    <w:r w:rsidR="004C4C93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93" w:rsidRDefault="004C4C93">
      <w:r>
        <w:separator/>
      </w:r>
    </w:p>
  </w:footnote>
  <w:footnote w:type="continuationSeparator" w:id="0">
    <w:p w:rsidR="004C4C93" w:rsidRDefault="004C4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8201BB">
          <w:pPr>
            <w:pStyle w:val="Header"/>
          </w:pPr>
          <w:proofErr w:type="spellStart"/>
          <w:r>
            <w:t>AstLmt</w:t>
          </w:r>
          <w:proofErr w:type="spellEnd"/>
        </w:p>
        <w:p w:rsidR="00DE03FA" w:rsidRDefault="004C4C9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8201BB" w:rsidP="008201BB">
          <w:pPr>
            <w:pStyle w:val="Header"/>
          </w:pPr>
          <w:r>
            <w:t>2</w:t>
          </w:r>
          <w:r w:rsidR="002304EA">
            <w:t>2</w:t>
          </w:r>
          <w:r w:rsidR="00206C65">
            <w:t>-</w:t>
          </w:r>
          <w:r>
            <w:t>Nov</w:t>
          </w:r>
          <w:r w:rsidR="00206C65">
            <w:t>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304EA">
          <w:pPr>
            <w:pStyle w:val="Header"/>
          </w:pPr>
          <w:proofErr w:type="spellStart"/>
          <w:r>
            <w:t>Selva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01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201B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56144A"/>
    <w:multiLevelType w:val="hybridMultilevel"/>
    <w:tmpl w:val="939ADDAC"/>
    <w:lvl w:ilvl="0" w:tplc="376C9F4C">
      <w:start w:val="22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5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9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 w:numId="19">
    <w:abstractNumId w:val="18"/>
  </w:num>
  <w:num w:numId="20">
    <w:abstractNumId w:val="5"/>
  </w:num>
  <w:num w:numId="21">
    <w:abstractNumId w:val="6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C4C93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01BB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9511F"/>
    <w:rsid w:val="00EA783D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377C7-90CD-438A-99BC-C884658C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1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2</cp:revision>
  <cp:lastPrinted>2011-03-21T13:34:00Z</cp:lastPrinted>
  <dcterms:created xsi:type="dcterms:W3CDTF">2013-11-27T15:58:00Z</dcterms:created>
  <dcterms:modified xsi:type="dcterms:W3CDTF">2013-11-27T15:58:00Z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