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38D1"/>
    <w:rsid w:val="00011308"/>
    <w:rsid w:val="0001627B"/>
    <w:rsid w:val="00020652"/>
    <w:rsid w:val="00020C08"/>
    <w:rsid w:val="000210A1"/>
    <w:rsid w:val="0002410B"/>
    <w:rsid w:val="00025E82"/>
    <w:rsid w:val="00026319"/>
    <w:rsid w:val="000266F7"/>
    <w:rsid w:val="000351B0"/>
    <w:rsid w:val="00052F31"/>
    <w:rsid w:val="00056031"/>
    <w:rsid w:val="000657F6"/>
    <w:rsid w:val="000730EB"/>
    <w:rsid w:val="0007513B"/>
    <w:rsid w:val="00075B68"/>
    <w:rsid w:val="00076B19"/>
    <w:rsid w:val="00077742"/>
    <w:rsid w:val="00077B31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64A1"/>
    <w:rsid w:val="000B7733"/>
    <w:rsid w:val="000C66E2"/>
    <w:rsid w:val="000C6E28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517B7"/>
    <w:rsid w:val="00151DDA"/>
    <w:rsid w:val="00153FDF"/>
    <w:rsid w:val="00154922"/>
    <w:rsid w:val="00155ABC"/>
    <w:rsid w:val="00156DC2"/>
    <w:rsid w:val="001577F0"/>
    <w:rsid w:val="00161AD5"/>
    <w:rsid w:val="001654E9"/>
    <w:rsid w:val="00172640"/>
    <w:rsid w:val="00176D5C"/>
    <w:rsid w:val="0018483D"/>
    <w:rsid w:val="00192354"/>
    <w:rsid w:val="00193C08"/>
    <w:rsid w:val="00197BFE"/>
    <w:rsid w:val="001A36B1"/>
    <w:rsid w:val="001A5178"/>
    <w:rsid w:val="001A6009"/>
    <w:rsid w:val="001A6518"/>
    <w:rsid w:val="001B3520"/>
    <w:rsid w:val="001B3A3F"/>
    <w:rsid w:val="001B60DF"/>
    <w:rsid w:val="001B6458"/>
    <w:rsid w:val="001B7093"/>
    <w:rsid w:val="001B7B0C"/>
    <w:rsid w:val="001B7DB0"/>
    <w:rsid w:val="001C06DF"/>
    <w:rsid w:val="001C3FF3"/>
    <w:rsid w:val="001C452F"/>
    <w:rsid w:val="001C5C16"/>
    <w:rsid w:val="001C770F"/>
    <w:rsid w:val="001C7DE1"/>
    <w:rsid w:val="001D31A4"/>
    <w:rsid w:val="001D44E0"/>
    <w:rsid w:val="001D4B79"/>
    <w:rsid w:val="001D50A7"/>
    <w:rsid w:val="001E6EAD"/>
    <w:rsid w:val="001E712C"/>
    <w:rsid w:val="001F09B2"/>
    <w:rsid w:val="001F256F"/>
    <w:rsid w:val="001F787E"/>
    <w:rsid w:val="002013B2"/>
    <w:rsid w:val="00202F0C"/>
    <w:rsid w:val="002038F1"/>
    <w:rsid w:val="0020722A"/>
    <w:rsid w:val="00207806"/>
    <w:rsid w:val="00222965"/>
    <w:rsid w:val="002259D8"/>
    <w:rsid w:val="0023792A"/>
    <w:rsid w:val="002448C5"/>
    <w:rsid w:val="00244D6D"/>
    <w:rsid w:val="00245CB5"/>
    <w:rsid w:val="00251AC0"/>
    <w:rsid w:val="00251CE8"/>
    <w:rsid w:val="00257DCC"/>
    <w:rsid w:val="00261124"/>
    <w:rsid w:val="0026523B"/>
    <w:rsid w:val="00272AC1"/>
    <w:rsid w:val="00276120"/>
    <w:rsid w:val="00276D89"/>
    <w:rsid w:val="002969D6"/>
    <w:rsid w:val="00297329"/>
    <w:rsid w:val="002A2A6C"/>
    <w:rsid w:val="002A2F61"/>
    <w:rsid w:val="002B131C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2A21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58BA"/>
    <w:rsid w:val="003A0462"/>
    <w:rsid w:val="003A0C23"/>
    <w:rsid w:val="003A0DA7"/>
    <w:rsid w:val="003C0EA0"/>
    <w:rsid w:val="003C42BD"/>
    <w:rsid w:val="003C4D3F"/>
    <w:rsid w:val="003D2282"/>
    <w:rsid w:val="003D308D"/>
    <w:rsid w:val="003E3CBE"/>
    <w:rsid w:val="003E6BED"/>
    <w:rsid w:val="003F0243"/>
    <w:rsid w:val="003F5EF3"/>
    <w:rsid w:val="0040047D"/>
    <w:rsid w:val="00402D87"/>
    <w:rsid w:val="004061EC"/>
    <w:rsid w:val="004062AF"/>
    <w:rsid w:val="0041489D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984"/>
    <w:rsid w:val="00436D71"/>
    <w:rsid w:val="00441CCC"/>
    <w:rsid w:val="00443871"/>
    <w:rsid w:val="00446BC2"/>
    <w:rsid w:val="00450AFB"/>
    <w:rsid w:val="00462DCD"/>
    <w:rsid w:val="004732DE"/>
    <w:rsid w:val="004743D9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24C81"/>
    <w:rsid w:val="00537BE1"/>
    <w:rsid w:val="00537F2E"/>
    <w:rsid w:val="00542938"/>
    <w:rsid w:val="0055166C"/>
    <w:rsid w:val="005642FC"/>
    <w:rsid w:val="0056574D"/>
    <w:rsid w:val="00567DF6"/>
    <w:rsid w:val="00571D3A"/>
    <w:rsid w:val="00572E33"/>
    <w:rsid w:val="005738A8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E11"/>
    <w:rsid w:val="005C6FE5"/>
    <w:rsid w:val="005D0312"/>
    <w:rsid w:val="005D296C"/>
    <w:rsid w:val="005D4933"/>
    <w:rsid w:val="005D5FE4"/>
    <w:rsid w:val="005D6009"/>
    <w:rsid w:val="005D6D30"/>
    <w:rsid w:val="005E1C3D"/>
    <w:rsid w:val="005E1F23"/>
    <w:rsid w:val="005E647D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2168"/>
    <w:rsid w:val="006326C8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6453"/>
    <w:rsid w:val="0066648F"/>
    <w:rsid w:val="00667A60"/>
    <w:rsid w:val="00674ADF"/>
    <w:rsid w:val="0067560D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B293F"/>
    <w:rsid w:val="006B4E22"/>
    <w:rsid w:val="006B7F6F"/>
    <w:rsid w:val="006C779A"/>
    <w:rsid w:val="006D2BB3"/>
    <w:rsid w:val="006D33CC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EFE"/>
    <w:rsid w:val="00735217"/>
    <w:rsid w:val="00736ADC"/>
    <w:rsid w:val="00736FB5"/>
    <w:rsid w:val="007465EA"/>
    <w:rsid w:val="00754890"/>
    <w:rsid w:val="00760736"/>
    <w:rsid w:val="00760E87"/>
    <w:rsid w:val="00762187"/>
    <w:rsid w:val="00762CBC"/>
    <w:rsid w:val="0077075D"/>
    <w:rsid w:val="007735BE"/>
    <w:rsid w:val="0077360E"/>
    <w:rsid w:val="00781571"/>
    <w:rsid w:val="00782C5F"/>
    <w:rsid w:val="00786554"/>
    <w:rsid w:val="0079063F"/>
    <w:rsid w:val="00791994"/>
    <w:rsid w:val="00793B51"/>
    <w:rsid w:val="00796385"/>
    <w:rsid w:val="00797DC3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1774B"/>
    <w:rsid w:val="00820766"/>
    <w:rsid w:val="00820873"/>
    <w:rsid w:val="00823E73"/>
    <w:rsid w:val="00826D83"/>
    <w:rsid w:val="008272D0"/>
    <w:rsid w:val="00830AD1"/>
    <w:rsid w:val="0083530E"/>
    <w:rsid w:val="008402BE"/>
    <w:rsid w:val="00842EC4"/>
    <w:rsid w:val="00843ED9"/>
    <w:rsid w:val="0084796B"/>
    <w:rsid w:val="00847E1D"/>
    <w:rsid w:val="00853484"/>
    <w:rsid w:val="00856120"/>
    <w:rsid w:val="00856B66"/>
    <w:rsid w:val="00864BB5"/>
    <w:rsid w:val="0087049A"/>
    <w:rsid w:val="00871D2C"/>
    <w:rsid w:val="00886388"/>
    <w:rsid w:val="008869E9"/>
    <w:rsid w:val="00893694"/>
    <w:rsid w:val="00894C3F"/>
    <w:rsid w:val="00895812"/>
    <w:rsid w:val="008A095F"/>
    <w:rsid w:val="008A6495"/>
    <w:rsid w:val="008B145D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900263"/>
    <w:rsid w:val="00902A68"/>
    <w:rsid w:val="0090477E"/>
    <w:rsid w:val="00904BF7"/>
    <w:rsid w:val="00921E86"/>
    <w:rsid w:val="009269D9"/>
    <w:rsid w:val="0092719C"/>
    <w:rsid w:val="00930FFC"/>
    <w:rsid w:val="00932E00"/>
    <w:rsid w:val="00935B5A"/>
    <w:rsid w:val="009406E4"/>
    <w:rsid w:val="00942817"/>
    <w:rsid w:val="0094403D"/>
    <w:rsid w:val="00947668"/>
    <w:rsid w:val="00950021"/>
    <w:rsid w:val="0095565D"/>
    <w:rsid w:val="0095585F"/>
    <w:rsid w:val="00955900"/>
    <w:rsid w:val="00955F6A"/>
    <w:rsid w:val="009614E6"/>
    <w:rsid w:val="00962AB6"/>
    <w:rsid w:val="00962D01"/>
    <w:rsid w:val="009639BC"/>
    <w:rsid w:val="0096474F"/>
    <w:rsid w:val="0096603A"/>
    <w:rsid w:val="00970842"/>
    <w:rsid w:val="009708D3"/>
    <w:rsid w:val="00972F10"/>
    <w:rsid w:val="00974346"/>
    <w:rsid w:val="009747D8"/>
    <w:rsid w:val="009768DB"/>
    <w:rsid w:val="00977487"/>
    <w:rsid w:val="009778F6"/>
    <w:rsid w:val="00977A7C"/>
    <w:rsid w:val="00977B50"/>
    <w:rsid w:val="009815E5"/>
    <w:rsid w:val="00983B78"/>
    <w:rsid w:val="00984442"/>
    <w:rsid w:val="0098631E"/>
    <w:rsid w:val="00990AF3"/>
    <w:rsid w:val="00991481"/>
    <w:rsid w:val="00991862"/>
    <w:rsid w:val="00993C63"/>
    <w:rsid w:val="0099483C"/>
    <w:rsid w:val="009965E2"/>
    <w:rsid w:val="00996ECC"/>
    <w:rsid w:val="009A5FD0"/>
    <w:rsid w:val="009A7726"/>
    <w:rsid w:val="009A788E"/>
    <w:rsid w:val="009B0C60"/>
    <w:rsid w:val="009B0CC0"/>
    <w:rsid w:val="009B1E06"/>
    <w:rsid w:val="009B20B4"/>
    <w:rsid w:val="009B2ADF"/>
    <w:rsid w:val="009B3B3B"/>
    <w:rsid w:val="009B58ED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4AA1"/>
    <w:rsid w:val="009F6AA3"/>
    <w:rsid w:val="00A01DDD"/>
    <w:rsid w:val="00A041E9"/>
    <w:rsid w:val="00A064D9"/>
    <w:rsid w:val="00A1522F"/>
    <w:rsid w:val="00A22A84"/>
    <w:rsid w:val="00A23808"/>
    <w:rsid w:val="00A23DD4"/>
    <w:rsid w:val="00A37105"/>
    <w:rsid w:val="00A5108B"/>
    <w:rsid w:val="00A544FA"/>
    <w:rsid w:val="00A63CD6"/>
    <w:rsid w:val="00A66636"/>
    <w:rsid w:val="00A73B00"/>
    <w:rsid w:val="00A901D6"/>
    <w:rsid w:val="00A94106"/>
    <w:rsid w:val="00A9639E"/>
    <w:rsid w:val="00AA04B5"/>
    <w:rsid w:val="00AA1A73"/>
    <w:rsid w:val="00AA1B6A"/>
    <w:rsid w:val="00AB1659"/>
    <w:rsid w:val="00AB4A2F"/>
    <w:rsid w:val="00AB68FD"/>
    <w:rsid w:val="00AC12B1"/>
    <w:rsid w:val="00AD1A12"/>
    <w:rsid w:val="00AD731B"/>
    <w:rsid w:val="00AD771B"/>
    <w:rsid w:val="00AE6094"/>
    <w:rsid w:val="00AE7DFB"/>
    <w:rsid w:val="00AF4545"/>
    <w:rsid w:val="00AF517D"/>
    <w:rsid w:val="00AF5514"/>
    <w:rsid w:val="00AF7029"/>
    <w:rsid w:val="00B0361F"/>
    <w:rsid w:val="00B03CE0"/>
    <w:rsid w:val="00B1035C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277D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56FF"/>
    <w:rsid w:val="00BA6DCB"/>
    <w:rsid w:val="00BA7227"/>
    <w:rsid w:val="00BB0C04"/>
    <w:rsid w:val="00BB12E1"/>
    <w:rsid w:val="00BC5446"/>
    <w:rsid w:val="00BD008B"/>
    <w:rsid w:val="00BD15D2"/>
    <w:rsid w:val="00BD3DFF"/>
    <w:rsid w:val="00BD6972"/>
    <w:rsid w:val="00BD72AF"/>
    <w:rsid w:val="00BE10CA"/>
    <w:rsid w:val="00BE4BB1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2656"/>
    <w:rsid w:val="00C32A51"/>
    <w:rsid w:val="00C35BD3"/>
    <w:rsid w:val="00C36978"/>
    <w:rsid w:val="00C40BC1"/>
    <w:rsid w:val="00C5211B"/>
    <w:rsid w:val="00C541E3"/>
    <w:rsid w:val="00C60279"/>
    <w:rsid w:val="00C71419"/>
    <w:rsid w:val="00C71ACF"/>
    <w:rsid w:val="00C7211D"/>
    <w:rsid w:val="00C72FFA"/>
    <w:rsid w:val="00C735BC"/>
    <w:rsid w:val="00C74708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6994"/>
    <w:rsid w:val="00CB74EA"/>
    <w:rsid w:val="00CC1992"/>
    <w:rsid w:val="00CC3885"/>
    <w:rsid w:val="00CD182B"/>
    <w:rsid w:val="00CD4DB9"/>
    <w:rsid w:val="00CE0306"/>
    <w:rsid w:val="00CE17D4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40F3"/>
    <w:rsid w:val="00D3719E"/>
    <w:rsid w:val="00D51130"/>
    <w:rsid w:val="00D51F99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25B8"/>
    <w:rsid w:val="00E2508E"/>
    <w:rsid w:val="00E2590B"/>
    <w:rsid w:val="00E306D9"/>
    <w:rsid w:val="00E314C6"/>
    <w:rsid w:val="00E31873"/>
    <w:rsid w:val="00E349F6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5756"/>
    <w:rsid w:val="00E86449"/>
    <w:rsid w:val="00E86DED"/>
    <w:rsid w:val="00E8775E"/>
    <w:rsid w:val="00E952CF"/>
    <w:rsid w:val="00E95A7F"/>
    <w:rsid w:val="00EA33B4"/>
    <w:rsid w:val="00EA3816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6308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  <w:style w:type="character" w:customStyle="1" w:styleId="kn">
    <w:name w:val="kn"/>
    <w:basedOn w:val="DefaultParagraphFont"/>
    <w:rsid w:val="009747D8"/>
  </w:style>
  <w:style w:type="character" w:customStyle="1" w:styleId="apple-converted-space">
    <w:name w:val="apple-converted-space"/>
    <w:basedOn w:val="DefaultParagraphFont"/>
    <w:rsid w:val="00974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34C93-D30C-4D1D-A99F-708D6DE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474</TotalTime>
  <Pages>15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6699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rz3h1n</cp:lastModifiedBy>
  <cp:revision>26</cp:revision>
  <cp:lastPrinted>2011-03-21T13:34:00Z</cp:lastPrinted>
  <dcterms:created xsi:type="dcterms:W3CDTF">2013-06-24T15:06:00Z</dcterms:created>
  <dcterms:modified xsi:type="dcterms:W3CDTF">2013-07-15T15:15:00Z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