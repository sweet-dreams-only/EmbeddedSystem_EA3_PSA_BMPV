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EE3"/>
    <w:rsid w:val="0001490A"/>
    <w:rsid w:val="00064A17"/>
    <w:rsid w:val="000749AC"/>
    <w:rsid w:val="000A2C24"/>
    <w:rsid w:val="000A5A80"/>
    <w:rsid w:val="000B6F9F"/>
    <w:rsid w:val="000C534F"/>
    <w:rsid w:val="000D3FE3"/>
    <w:rsid w:val="00107819"/>
    <w:rsid w:val="001A574F"/>
    <w:rsid w:val="001A7211"/>
    <w:rsid w:val="001B60DF"/>
    <w:rsid w:val="001D298F"/>
    <w:rsid w:val="001F09B2"/>
    <w:rsid w:val="001F60AD"/>
    <w:rsid w:val="0020722A"/>
    <w:rsid w:val="00211352"/>
    <w:rsid w:val="00236917"/>
    <w:rsid w:val="00247743"/>
    <w:rsid w:val="00251AC0"/>
    <w:rsid w:val="002C03D8"/>
    <w:rsid w:val="00315335"/>
    <w:rsid w:val="0032552B"/>
    <w:rsid w:val="00395551"/>
    <w:rsid w:val="003A59E2"/>
    <w:rsid w:val="003C4D3F"/>
    <w:rsid w:val="003C792B"/>
    <w:rsid w:val="003E4EE3"/>
    <w:rsid w:val="003F6AE3"/>
    <w:rsid w:val="004171CC"/>
    <w:rsid w:val="00427133"/>
    <w:rsid w:val="00483AEC"/>
    <w:rsid w:val="00495559"/>
    <w:rsid w:val="004A781C"/>
    <w:rsid w:val="004E224B"/>
    <w:rsid w:val="00507978"/>
    <w:rsid w:val="0054395A"/>
    <w:rsid w:val="005C3B7F"/>
    <w:rsid w:val="005D5FE4"/>
    <w:rsid w:val="00603BF7"/>
    <w:rsid w:val="00616853"/>
    <w:rsid w:val="00625975"/>
    <w:rsid w:val="006301A6"/>
    <w:rsid w:val="00663628"/>
    <w:rsid w:val="00673802"/>
    <w:rsid w:val="00674ADF"/>
    <w:rsid w:val="0068177C"/>
    <w:rsid w:val="006B5719"/>
    <w:rsid w:val="006C5EBB"/>
    <w:rsid w:val="006D33CC"/>
    <w:rsid w:val="006F01A3"/>
    <w:rsid w:val="00700A40"/>
    <w:rsid w:val="00706174"/>
    <w:rsid w:val="007172A7"/>
    <w:rsid w:val="00717F94"/>
    <w:rsid w:val="00731511"/>
    <w:rsid w:val="00745032"/>
    <w:rsid w:val="007A69AC"/>
    <w:rsid w:val="007D196C"/>
    <w:rsid w:val="007E5B09"/>
    <w:rsid w:val="007F1C3C"/>
    <w:rsid w:val="007F34AE"/>
    <w:rsid w:val="007F4189"/>
    <w:rsid w:val="00811EA0"/>
    <w:rsid w:val="00821D39"/>
    <w:rsid w:val="008242F0"/>
    <w:rsid w:val="00850A66"/>
    <w:rsid w:val="008535B2"/>
    <w:rsid w:val="00855258"/>
    <w:rsid w:val="008B3E94"/>
    <w:rsid w:val="008B6721"/>
    <w:rsid w:val="008F6DBB"/>
    <w:rsid w:val="00901E19"/>
    <w:rsid w:val="00937013"/>
    <w:rsid w:val="00937C1E"/>
    <w:rsid w:val="00955F6A"/>
    <w:rsid w:val="00957470"/>
    <w:rsid w:val="009577C1"/>
    <w:rsid w:val="009637E0"/>
    <w:rsid w:val="00994948"/>
    <w:rsid w:val="009A21CC"/>
    <w:rsid w:val="009B20B2"/>
    <w:rsid w:val="00A26A1F"/>
    <w:rsid w:val="00A278F7"/>
    <w:rsid w:val="00A72811"/>
    <w:rsid w:val="00AB6677"/>
    <w:rsid w:val="00AD1121"/>
    <w:rsid w:val="00AD731B"/>
    <w:rsid w:val="00B07B8E"/>
    <w:rsid w:val="00B27E2A"/>
    <w:rsid w:val="00B360A0"/>
    <w:rsid w:val="00B5231E"/>
    <w:rsid w:val="00B54697"/>
    <w:rsid w:val="00B6226F"/>
    <w:rsid w:val="00B62A17"/>
    <w:rsid w:val="00BA0AA2"/>
    <w:rsid w:val="00BD008B"/>
    <w:rsid w:val="00BD15D2"/>
    <w:rsid w:val="00BD3DFF"/>
    <w:rsid w:val="00BD46D7"/>
    <w:rsid w:val="00BE09D9"/>
    <w:rsid w:val="00BF364D"/>
    <w:rsid w:val="00C04FBE"/>
    <w:rsid w:val="00C33ADF"/>
    <w:rsid w:val="00C35BD3"/>
    <w:rsid w:val="00C60973"/>
    <w:rsid w:val="00C71AA0"/>
    <w:rsid w:val="00C72FFA"/>
    <w:rsid w:val="00CA7780"/>
    <w:rsid w:val="00CB2C71"/>
    <w:rsid w:val="00CE7182"/>
    <w:rsid w:val="00D50115"/>
    <w:rsid w:val="00D66C61"/>
    <w:rsid w:val="00D80CA9"/>
    <w:rsid w:val="00D94BDD"/>
    <w:rsid w:val="00DC7E08"/>
    <w:rsid w:val="00DD75E9"/>
    <w:rsid w:val="00DE4889"/>
    <w:rsid w:val="00E5472B"/>
    <w:rsid w:val="00E57C42"/>
    <w:rsid w:val="00E93520"/>
    <w:rsid w:val="00EE7EE8"/>
    <w:rsid w:val="00EF78A6"/>
    <w:rsid w:val="00F24EDC"/>
    <w:rsid w:val="00F31431"/>
    <w:rsid w:val="00F61346"/>
    <w:rsid w:val="00F648ED"/>
    <w:rsid w:val="00F82A0C"/>
    <w:rsid w:val="00F82E8E"/>
    <w:rsid w:val="00F957FA"/>
    <w:rsid w:val="00FB2942"/>
    <w:rsid w:val="00FB432D"/>
    <w:rsid w:val="00FB5854"/>
    <w:rsid w:val="00FE77FC"/>
    <w:rsid w:val="00FF0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1CC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1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269840">
      <w:bodyDiv w:val="1"/>
      <w:marLeft w:val="42"/>
      <w:marRight w:val="42"/>
      <w:marTop w:val="42"/>
      <w:marBottom w:val="4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90168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9521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zdyfh\Desktop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0</TotalTime>
  <Pages>21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10578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kzdyfh</dc:creator>
  <cp:keywords/>
  <dc:description/>
  <cp:lastModifiedBy>wz7x3j</cp:lastModifiedBy>
  <cp:revision>2</cp:revision>
  <cp:lastPrinted>2011-03-21T13:34:00Z</cp:lastPrinted>
  <dcterms:created xsi:type="dcterms:W3CDTF">2013-05-22T15:54:00Z</dcterms:created>
  <dcterms:modified xsi:type="dcterms:W3CDTF">2013-05-22T15:54:00Z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Global Signal Overwrite Detection</vt:lpwstr>
  </property>
  <property fmtid="{D5CDD505-2E9C-101B-9397-08002B2CF9AE}" pid="3" name="MDDRevNum">
    <vt:lpwstr>1.1</vt:lpwstr>
  </property>
  <property fmtid="{D5CDD505-2E9C-101B-9397-08002B2CF9AE}" pid="4" name="Module Layer">
    <vt:lpwstr>0</vt:lpwstr>
  </property>
  <property fmtid="{D5CDD505-2E9C-101B-9397-08002B2CF9AE}" pid="5" name="Module Name">
    <vt:lpwstr>GSOD</vt:lpwstr>
  </property>
  <property fmtid="{D5CDD505-2E9C-101B-9397-08002B2CF9AE}" pid="6" name="Product Line">
    <vt:lpwstr>Gen II+ EPS EA3</vt:lpwstr>
  </property>
</Properties>
</file>