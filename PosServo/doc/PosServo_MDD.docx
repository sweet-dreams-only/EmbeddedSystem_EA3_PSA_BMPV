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AD1204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CB4"/>
    <w:rsid w:val="00001EB9"/>
    <w:rsid w:val="00006450"/>
    <w:rsid w:val="00017513"/>
    <w:rsid w:val="00032B9A"/>
    <w:rsid w:val="00033C32"/>
    <w:rsid w:val="0004365D"/>
    <w:rsid w:val="00046D5B"/>
    <w:rsid w:val="0004737F"/>
    <w:rsid w:val="00047715"/>
    <w:rsid w:val="0005152D"/>
    <w:rsid w:val="00056DBF"/>
    <w:rsid w:val="0006253D"/>
    <w:rsid w:val="00083C9C"/>
    <w:rsid w:val="00097128"/>
    <w:rsid w:val="00097A39"/>
    <w:rsid w:val="000B5D2E"/>
    <w:rsid w:val="000D0D93"/>
    <w:rsid w:val="000D65DA"/>
    <w:rsid w:val="000D6C2B"/>
    <w:rsid w:val="000E36AC"/>
    <w:rsid w:val="000E558B"/>
    <w:rsid w:val="000F0801"/>
    <w:rsid w:val="000F0B8E"/>
    <w:rsid w:val="000F1F86"/>
    <w:rsid w:val="000F255F"/>
    <w:rsid w:val="000F650A"/>
    <w:rsid w:val="001051EF"/>
    <w:rsid w:val="00107819"/>
    <w:rsid w:val="0011583E"/>
    <w:rsid w:val="00115E9C"/>
    <w:rsid w:val="00122B10"/>
    <w:rsid w:val="00124110"/>
    <w:rsid w:val="00140555"/>
    <w:rsid w:val="0014192D"/>
    <w:rsid w:val="001520C1"/>
    <w:rsid w:val="00152C5B"/>
    <w:rsid w:val="001716EF"/>
    <w:rsid w:val="001800C7"/>
    <w:rsid w:val="00182A7D"/>
    <w:rsid w:val="00182C72"/>
    <w:rsid w:val="00191D37"/>
    <w:rsid w:val="001A1BF1"/>
    <w:rsid w:val="001A7918"/>
    <w:rsid w:val="001B60DF"/>
    <w:rsid w:val="001C1408"/>
    <w:rsid w:val="001C63A7"/>
    <w:rsid w:val="001D0F9F"/>
    <w:rsid w:val="001D3E86"/>
    <w:rsid w:val="001D590B"/>
    <w:rsid w:val="001F09B2"/>
    <w:rsid w:val="001F4AF4"/>
    <w:rsid w:val="001F7692"/>
    <w:rsid w:val="0020722A"/>
    <w:rsid w:val="00245483"/>
    <w:rsid w:val="002456B4"/>
    <w:rsid w:val="00250786"/>
    <w:rsid w:val="00251AC0"/>
    <w:rsid w:val="002617D5"/>
    <w:rsid w:val="00280850"/>
    <w:rsid w:val="002810F7"/>
    <w:rsid w:val="00284E07"/>
    <w:rsid w:val="002A20F4"/>
    <w:rsid w:val="002B0415"/>
    <w:rsid w:val="002B363B"/>
    <w:rsid w:val="002B52DE"/>
    <w:rsid w:val="002C03D8"/>
    <w:rsid w:val="002C79E8"/>
    <w:rsid w:val="00313DE8"/>
    <w:rsid w:val="00315335"/>
    <w:rsid w:val="00316D32"/>
    <w:rsid w:val="003241FE"/>
    <w:rsid w:val="003356FC"/>
    <w:rsid w:val="00335C84"/>
    <w:rsid w:val="0034220C"/>
    <w:rsid w:val="0034565B"/>
    <w:rsid w:val="00351000"/>
    <w:rsid w:val="00371891"/>
    <w:rsid w:val="003824B3"/>
    <w:rsid w:val="00385240"/>
    <w:rsid w:val="00394476"/>
    <w:rsid w:val="00394C4E"/>
    <w:rsid w:val="003A4A5B"/>
    <w:rsid w:val="003A723D"/>
    <w:rsid w:val="003B3402"/>
    <w:rsid w:val="003B54C9"/>
    <w:rsid w:val="003B7313"/>
    <w:rsid w:val="003C18D7"/>
    <w:rsid w:val="003C1E98"/>
    <w:rsid w:val="003C2FE1"/>
    <w:rsid w:val="003C4D3F"/>
    <w:rsid w:val="003E4C09"/>
    <w:rsid w:val="003F2AA5"/>
    <w:rsid w:val="003F6D78"/>
    <w:rsid w:val="00412372"/>
    <w:rsid w:val="00414E89"/>
    <w:rsid w:val="004235D3"/>
    <w:rsid w:val="00433B07"/>
    <w:rsid w:val="00434BFC"/>
    <w:rsid w:val="00437E02"/>
    <w:rsid w:val="004611F4"/>
    <w:rsid w:val="00462C98"/>
    <w:rsid w:val="004634AF"/>
    <w:rsid w:val="004678FF"/>
    <w:rsid w:val="00470806"/>
    <w:rsid w:val="00475199"/>
    <w:rsid w:val="004809D4"/>
    <w:rsid w:val="004817CC"/>
    <w:rsid w:val="004912B6"/>
    <w:rsid w:val="004A2E10"/>
    <w:rsid w:val="004A2F02"/>
    <w:rsid w:val="004A4385"/>
    <w:rsid w:val="004A781C"/>
    <w:rsid w:val="004C4E84"/>
    <w:rsid w:val="004F25CC"/>
    <w:rsid w:val="004F620F"/>
    <w:rsid w:val="00524D7A"/>
    <w:rsid w:val="005274C5"/>
    <w:rsid w:val="0056227E"/>
    <w:rsid w:val="00563485"/>
    <w:rsid w:val="00564515"/>
    <w:rsid w:val="0057153F"/>
    <w:rsid w:val="00577E45"/>
    <w:rsid w:val="00594787"/>
    <w:rsid w:val="005947BA"/>
    <w:rsid w:val="00595043"/>
    <w:rsid w:val="005963A5"/>
    <w:rsid w:val="005A4F68"/>
    <w:rsid w:val="005B2859"/>
    <w:rsid w:val="005B3F99"/>
    <w:rsid w:val="005B7EAD"/>
    <w:rsid w:val="005C1A8F"/>
    <w:rsid w:val="005C4958"/>
    <w:rsid w:val="005D5FE4"/>
    <w:rsid w:val="005D6FB9"/>
    <w:rsid w:val="005E36F1"/>
    <w:rsid w:val="005E6F65"/>
    <w:rsid w:val="005F11E5"/>
    <w:rsid w:val="006070EE"/>
    <w:rsid w:val="00620A77"/>
    <w:rsid w:val="0062298A"/>
    <w:rsid w:val="00643A28"/>
    <w:rsid w:val="00652E86"/>
    <w:rsid w:val="00654B0C"/>
    <w:rsid w:val="00656A9E"/>
    <w:rsid w:val="00662BDD"/>
    <w:rsid w:val="006637D1"/>
    <w:rsid w:val="006652BC"/>
    <w:rsid w:val="00665753"/>
    <w:rsid w:val="00670071"/>
    <w:rsid w:val="00674ADF"/>
    <w:rsid w:val="0067659A"/>
    <w:rsid w:val="0068136D"/>
    <w:rsid w:val="00682E2C"/>
    <w:rsid w:val="006952EC"/>
    <w:rsid w:val="00696847"/>
    <w:rsid w:val="006A0772"/>
    <w:rsid w:val="006A3544"/>
    <w:rsid w:val="006D0D57"/>
    <w:rsid w:val="006D1875"/>
    <w:rsid w:val="006D33CC"/>
    <w:rsid w:val="006D4E27"/>
    <w:rsid w:val="006E032F"/>
    <w:rsid w:val="006E537B"/>
    <w:rsid w:val="006E53B2"/>
    <w:rsid w:val="006E5FAA"/>
    <w:rsid w:val="006F01A3"/>
    <w:rsid w:val="006F1084"/>
    <w:rsid w:val="006F1D93"/>
    <w:rsid w:val="00706174"/>
    <w:rsid w:val="00713370"/>
    <w:rsid w:val="007277E0"/>
    <w:rsid w:val="007320E3"/>
    <w:rsid w:val="00736542"/>
    <w:rsid w:val="00736CD2"/>
    <w:rsid w:val="00742387"/>
    <w:rsid w:val="00750044"/>
    <w:rsid w:val="00766D55"/>
    <w:rsid w:val="00774CC8"/>
    <w:rsid w:val="007752B6"/>
    <w:rsid w:val="007868B0"/>
    <w:rsid w:val="007A5CD0"/>
    <w:rsid w:val="007A69AC"/>
    <w:rsid w:val="007B5B72"/>
    <w:rsid w:val="007B6FA6"/>
    <w:rsid w:val="007D4571"/>
    <w:rsid w:val="007E2874"/>
    <w:rsid w:val="007E34DB"/>
    <w:rsid w:val="0080178B"/>
    <w:rsid w:val="008030D5"/>
    <w:rsid w:val="008060AA"/>
    <w:rsid w:val="008066C2"/>
    <w:rsid w:val="00821F58"/>
    <w:rsid w:val="00822895"/>
    <w:rsid w:val="008259EB"/>
    <w:rsid w:val="008334EA"/>
    <w:rsid w:val="00841A8C"/>
    <w:rsid w:val="00853E68"/>
    <w:rsid w:val="008551D1"/>
    <w:rsid w:val="008673E9"/>
    <w:rsid w:val="008709C3"/>
    <w:rsid w:val="008768E5"/>
    <w:rsid w:val="00881673"/>
    <w:rsid w:val="00881782"/>
    <w:rsid w:val="00885513"/>
    <w:rsid w:val="00890224"/>
    <w:rsid w:val="008A29C8"/>
    <w:rsid w:val="008B3E94"/>
    <w:rsid w:val="008B63FC"/>
    <w:rsid w:val="008C3ECC"/>
    <w:rsid w:val="008C49C9"/>
    <w:rsid w:val="008D6FF0"/>
    <w:rsid w:val="008F3F70"/>
    <w:rsid w:val="008F6DBB"/>
    <w:rsid w:val="00913C41"/>
    <w:rsid w:val="0092026F"/>
    <w:rsid w:val="00923923"/>
    <w:rsid w:val="00935095"/>
    <w:rsid w:val="00944F6B"/>
    <w:rsid w:val="009472C1"/>
    <w:rsid w:val="00947616"/>
    <w:rsid w:val="00947AF7"/>
    <w:rsid w:val="00955F6A"/>
    <w:rsid w:val="00960376"/>
    <w:rsid w:val="00971600"/>
    <w:rsid w:val="00987C58"/>
    <w:rsid w:val="009A0ECC"/>
    <w:rsid w:val="009A6184"/>
    <w:rsid w:val="009B4AAA"/>
    <w:rsid w:val="009B5E95"/>
    <w:rsid w:val="009C34C9"/>
    <w:rsid w:val="009C3DC8"/>
    <w:rsid w:val="009C4460"/>
    <w:rsid w:val="009D6735"/>
    <w:rsid w:val="009E68F4"/>
    <w:rsid w:val="009F070A"/>
    <w:rsid w:val="009F0FC9"/>
    <w:rsid w:val="009F69CD"/>
    <w:rsid w:val="00A00BE1"/>
    <w:rsid w:val="00A01261"/>
    <w:rsid w:val="00A140B8"/>
    <w:rsid w:val="00A157C2"/>
    <w:rsid w:val="00A177AA"/>
    <w:rsid w:val="00A268C9"/>
    <w:rsid w:val="00A334C6"/>
    <w:rsid w:val="00A36B52"/>
    <w:rsid w:val="00A42A19"/>
    <w:rsid w:val="00A51989"/>
    <w:rsid w:val="00A55EF3"/>
    <w:rsid w:val="00A63A9D"/>
    <w:rsid w:val="00A705D8"/>
    <w:rsid w:val="00A734D5"/>
    <w:rsid w:val="00A74C73"/>
    <w:rsid w:val="00A80794"/>
    <w:rsid w:val="00A80E75"/>
    <w:rsid w:val="00A814BF"/>
    <w:rsid w:val="00A96C29"/>
    <w:rsid w:val="00AA070E"/>
    <w:rsid w:val="00AA7792"/>
    <w:rsid w:val="00AC0037"/>
    <w:rsid w:val="00AC452D"/>
    <w:rsid w:val="00AC7BC6"/>
    <w:rsid w:val="00AD731B"/>
    <w:rsid w:val="00AE4628"/>
    <w:rsid w:val="00AE6D8D"/>
    <w:rsid w:val="00B03687"/>
    <w:rsid w:val="00B14C7E"/>
    <w:rsid w:val="00B24666"/>
    <w:rsid w:val="00B32C77"/>
    <w:rsid w:val="00B35716"/>
    <w:rsid w:val="00B45E4E"/>
    <w:rsid w:val="00B54697"/>
    <w:rsid w:val="00B832A1"/>
    <w:rsid w:val="00B87A87"/>
    <w:rsid w:val="00B93648"/>
    <w:rsid w:val="00B95467"/>
    <w:rsid w:val="00BB2B0F"/>
    <w:rsid w:val="00BC2791"/>
    <w:rsid w:val="00BC56CF"/>
    <w:rsid w:val="00BD008B"/>
    <w:rsid w:val="00BD15D2"/>
    <w:rsid w:val="00BD1AFF"/>
    <w:rsid w:val="00BD2779"/>
    <w:rsid w:val="00BD3DFF"/>
    <w:rsid w:val="00BD500A"/>
    <w:rsid w:val="00BD694B"/>
    <w:rsid w:val="00BE0C6A"/>
    <w:rsid w:val="00BE5058"/>
    <w:rsid w:val="00BF2DB4"/>
    <w:rsid w:val="00BF306E"/>
    <w:rsid w:val="00BF364D"/>
    <w:rsid w:val="00C112E6"/>
    <w:rsid w:val="00C1229F"/>
    <w:rsid w:val="00C12818"/>
    <w:rsid w:val="00C144FE"/>
    <w:rsid w:val="00C300C5"/>
    <w:rsid w:val="00C3234C"/>
    <w:rsid w:val="00C35BD3"/>
    <w:rsid w:val="00C3736A"/>
    <w:rsid w:val="00C45AD6"/>
    <w:rsid w:val="00C6687B"/>
    <w:rsid w:val="00C72FFA"/>
    <w:rsid w:val="00C73046"/>
    <w:rsid w:val="00C73A51"/>
    <w:rsid w:val="00C84CA6"/>
    <w:rsid w:val="00C94225"/>
    <w:rsid w:val="00C942D9"/>
    <w:rsid w:val="00C94FA4"/>
    <w:rsid w:val="00CB0963"/>
    <w:rsid w:val="00CB3455"/>
    <w:rsid w:val="00CB7852"/>
    <w:rsid w:val="00CC3CB4"/>
    <w:rsid w:val="00CD3240"/>
    <w:rsid w:val="00CD5348"/>
    <w:rsid w:val="00CE26B2"/>
    <w:rsid w:val="00CE29D1"/>
    <w:rsid w:val="00CE4317"/>
    <w:rsid w:val="00CE441C"/>
    <w:rsid w:val="00CE53D9"/>
    <w:rsid w:val="00CF2F18"/>
    <w:rsid w:val="00D16414"/>
    <w:rsid w:val="00D209E0"/>
    <w:rsid w:val="00D22A9A"/>
    <w:rsid w:val="00D37091"/>
    <w:rsid w:val="00D414EA"/>
    <w:rsid w:val="00D444F8"/>
    <w:rsid w:val="00D50460"/>
    <w:rsid w:val="00D57E9E"/>
    <w:rsid w:val="00D60FDE"/>
    <w:rsid w:val="00D623E9"/>
    <w:rsid w:val="00D715BE"/>
    <w:rsid w:val="00D807BD"/>
    <w:rsid w:val="00D872B5"/>
    <w:rsid w:val="00D94BDD"/>
    <w:rsid w:val="00DC723E"/>
    <w:rsid w:val="00DC7E08"/>
    <w:rsid w:val="00DD1306"/>
    <w:rsid w:val="00DE1CB4"/>
    <w:rsid w:val="00DE1D27"/>
    <w:rsid w:val="00DE4889"/>
    <w:rsid w:val="00DF3BC7"/>
    <w:rsid w:val="00E01493"/>
    <w:rsid w:val="00E10C34"/>
    <w:rsid w:val="00E14B42"/>
    <w:rsid w:val="00E20ECF"/>
    <w:rsid w:val="00E32549"/>
    <w:rsid w:val="00E45A67"/>
    <w:rsid w:val="00E45F80"/>
    <w:rsid w:val="00E5472B"/>
    <w:rsid w:val="00E56DAE"/>
    <w:rsid w:val="00E65F77"/>
    <w:rsid w:val="00E71295"/>
    <w:rsid w:val="00E8511E"/>
    <w:rsid w:val="00E94DFF"/>
    <w:rsid w:val="00E95B0C"/>
    <w:rsid w:val="00EA0096"/>
    <w:rsid w:val="00EA657D"/>
    <w:rsid w:val="00EA6D75"/>
    <w:rsid w:val="00EA75EC"/>
    <w:rsid w:val="00EB6A6C"/>
    <w:rsid w:val="00EC518F"/>
    <w:rsid w:val="00ED1B01"/>
    <w:rsid w:val="00ED413D"/>
    <w:rsid w:val="00ED684A"/>
    <w:rsid w:val="00EE5765"/>
    <w:rsid w:val="00EE5D5A"/>
    <w:rsid w:val="00EE698C"/>
    <w:rsid w:val="00EF753C"/>
    <w:rsid w:val="00F04218"/>
    <w:rsid w:val="00F06C02"/>
    <w:rsid w:val="00F07A0C"/>
    <w:rsid w:val="00F2146B"/>
    <w:rsid w:val="00F30B75"/>
    <w:rsid w:val="00F4273A"/>
    <w:rsid w:val="00F4406C"/>
    <w:rsid w:val="00F47EE1"/>
    <w:rsid w:val="00F50235"/>
    <w:rsid w:val="00F521D2"/>
    <w:rsid w:val="00F648ED"/>
    <w:rsid w:val="00F65F4C"/>
    <w:rsid w:val="00F6620B"/>
    <w:rsid w:val="00F840BE"/>
    <w:rsid w:val="00F97001"/>
    <w:rsid w:val="00FB2942"/>
    <w:rsid w:val="00FB432D"/>
    <w:rsid w:val="00FC1244"/>
    <w:rsid w:val="00FC28ED"/>
    <w:rsid w:val="00FC2D06"/>
    <w:rsid w:val="00FC65A0"/>
    <w:rsid w:val="00FC69B2"/>
    <w:rsid w:val="00FD4D86"/>
    <w:rsid w:val="00FE3A77"/>
    <w:rsid w:val="00FE5E9B"/>
    <w:rsid w:val="00FE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2F"/>
    <w:pPr>
      <w:spacing w:after="120"/>
    </w:pPr>
  </w:style>
  <w:style w:type="paragraph" w:styleId="Heading1">
    <w:name w:val="heading 1"/>
    <w:basedOn w:val="Normal"/>
    <w:next w:val="Normal"/>
    <w:qFormat/>
    <w:rsid w:val="006E032F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E032F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6E032F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E032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6E032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32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32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E032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E032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6E032F"/>
    <w:rPr>
      <w:sz w:val="24"/>
    </w:rPr>
  </w:style>
  <w:style w:type="paragraph" w:styleId="DocumentMap">
    <w:name w:val="Document Map"/>
    <w:basedOn w:val="Normal"/>
    <w:semiHidden/>
    <w:rsid w:val="006E032F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6E032F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6E032F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6E032F"/>
    <w:pPr>
      <w:ind w:left="432"/>
      <w:jc w:val="both"/>
    </w:pPr>
  </w:style>
  <w:style w:type="paragraph" w:customStyle="1" w:styleId="Body7">
    <w:name w:val="Body 7"/>
    <w:basedOn w:val="Normal"/>
    <w:rsid w:val="006E032F"/>
    <w:pPr>
      <w:ind w:left="864"/>
      <w:jc w:val="both"/>
    </w:pPr>
  </w:style>
  <w:style w:type="paragraph" w:styleId="NormalIndent">
    <w:name w:val="Normal Indent"/>
    <w:basedOn w:val="Normal"/>
    <w:semiHidden/>
    <w:rsid w:val="006E032F"/>
    <w:pPr>
      <w:ind w:left="720"/>
    </w:pPr>
  </w:style>
  <w:style w:type="paragraph" w:customStyle="1" w:styleId="t0">
    <w:name w:val="t0"/>
    <w:rsid w:val="006E032F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6E032F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6E032F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6E032F"/>
    <w:rPr>
      <w:rFonts w:ascii="Arial" w:hAnsi="Arial"/>
      <w:sz w:val="24"/>
    </w:rPr>
  </w:style>
  <w:style w:type="paragraph" w:styleId="Header">
    <w:name w:val="header"/>
    <w:basedOn w:val="Normal"/>
    <w:semiHidden/>
    <w:rsid w:val="006E032F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6E03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E032F"/>
  </w:style>
  <w:style w:type="paragraph" w:styleId="PlainText">
    <w:name w:val="Plain Text"/>
    <w:basedOn w:val="Normal"/>
    <w:semiHidden/>
    <w:rsid w:val="006E032F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6E032F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6E032F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4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026F"/>
  </w:style>
  <w:style w:type="paragraph" w:styleId="NoSpacing">
    <w:name w:val="No Spacing"/>
    <w:uiPriority w:val="1"/>
    <w:qFormat/>
    <w:rsid w:val="009B5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341">
      <w:bodyDiv w:val="1"/>
      <w:marLeft w:val="53"/>
      <w:marRight w:val="53"/>
      <w:marTop w:val="53"/>
      <w:marBottom w:val="5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7137">
                  <w:marLeft w:val="0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75F25-144E-46B4-BCE4-407C1ED4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54</TotalTime>
  <Pages>22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11032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Jared Julien (kzdyfh)</cp:lastModifiedBy>
  <cp:revision>7</cp:revision>
  <cp:lastPrinted>2011-03-21T13:34:00Z</cp:lastPrinted>
  <dcterms:created xsi:type="dcterms:W3CDTF">2012-10-19T15:16:00Z</dcterms:created>
  <dcterms:modified xsi:type="dcterms:W3CDTF">2013-05-10T14:41:00Z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Park Assist Control</vt:lpwstr>
  </property>
  <property fmtid="{D5CDD505-2E9C-101B-9397-08002B2CF9AE}" pid="3" name="MDDRevNum">
    <vt:lpwstr>7</vt:lpwstr>
  </property>
  <property fmtid="{D5CDD505-2E9C-101B-9397-08002B2CF9AE}" pid="4" name="Module Layer">
    <vt:lpwstr>0</vt:lpwstr>
  </property>
  <property fmtid="{D5CDD505-2E9C-101B-9397-08002B2CF9AE}" pid="5" name="Module Name">
    <vt:lpwstr>ParkAstCtrl</vt:lpwstr>
  </property>
  <property fmtid="{D5CDD505-2E9C-101B-9397-08002B2CF9AE}" pid="6" name="Product Line">
    <vt:lpwstr>Gen II+ EPS</vt:lpwstr>
  </property>
</Properties>
</file>