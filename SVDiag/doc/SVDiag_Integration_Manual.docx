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fldSimple w:instr=" DOCPROPERTY &quot;Document Title&quot;  \* MERGEFORMAT ">
        <w:r w:rsidR="00F51C6B">
          <w:t>Digital Phase Reasonableness Diagnostic</w:t>
        </w:r>
      </w:fldSimple>
    </w:p>
    <w:p w:rsidR="004A781C" w:rsidRDefault="00B70668" w:rsidP="00B70668">
      <w:pPr>
        <w:pStyle w:val="Subtitle"/>
      </w:pPr>
      <w:r>
        <w:t>Table of Contents</w:t>
      </w:r>
      <w:bookmarkStart w:id="0" w:name="_GoBack"/>
      <w:bookmarkEnd w:id="0"/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EE5444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57692818" w:history="1">
        <w:r w:rsidR="00EE5444" w:rsidRPr="00CD3118">
          <w:rPr>
            <w:rStyle w:val="Hyperlink"/>
            <w:noProof/>
          </w:rPr>
          <w:t>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Dependencies</w:t>
        </w:r>
        <w:r w:rsidR="00EE54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5444" w:rsidRDefault="00BE39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19" w:history="1">
        <w:r w:rsidR="00EE5444" w:rsidRPr="00CD3118">
          <w:rPr>
            <w:rStyle w:val="Hyperlink"/>
            <w:noProof/>
          </w:rPr>
          <w:t>1.1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SWCs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_Toc357692819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2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BE39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0" w:history="1">
        <w:r w:rsidR="00EE5444" w:rsidRPr="00CD3118">
          <w:rPr>
            <w:rStyle w:val="Hyperlink"/>
            <w:noProof/>
          </w:rPr>
          <w:t>1.2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Functions to be provided to Integration Project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_Toc357692820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2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BE3951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1" w:history="1">
        <w:r w:rsidR="00EE5444" w:rsidRPr="00CD3118">
          <w:rPr>
            <w:rStyle w:val="Hyperlink"/>
            <w:noProof/>
          </w:rPr>
          <w:t>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Configuration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_Toc357692821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BE39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2" w:history="1">
        <w:r w:rsidR="00EE5444" w:rsidRPr="00CD3118">
          <w:rPr>
            <w:rStyle w:val="Hyperlink"/>
            <w:noProof/>
          </w:rPr>
          <w:t>2.1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Build Time Config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_Toc357692822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BE39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3" w:history="1">
        <w:r w:rsidR="00EE5444" w:rsidRPr="00CD3118">
          <w:rPr>
            <w:rStyle w:val="Hyperlink"/>
            <w:noProof/>
          </w:rPr>
          <w:t>2.2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Configuration Files to be provided by Integration Project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_Toc357692823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BE3951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4" w:history="1">
        <w:r w:rsidR="00EE5444" w:rsidRPr="00CD3118">
          <w:rPr>
            <w:rStyle w:val="Hyperlink"/>
            <w:noProof/>
          </w:rPr>
          <w:t>2.2.1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Da Vinci Config generation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_Toc357692824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BE3951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5" w:history="1">
        <w:r w:rsidR="00EE5444" w:rsidRPr="00CD3118">
          <w:rPr>
            <w:rStyle w:val="Hyperlink"/>
            <w:noProof/>
          </w:rPr>
          <w:t>2.2.2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Manual Configuration Changes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_Toc357692825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3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BE3951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6" w:history="1">
        <w:r w:rsidR="00EE5444" w:rsidRPr="00CD3118">
          <w:rPr>
            <w:rStyle w:val="Hyperlink"/>
            <w:noProof/>
          </w:rPr>
          <w:t>3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Integration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_Toc357692826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BE39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7" w:history="1">
        <w:r w:rsidR="00EE5444" w:rsidRPr="00CD3118">
          <w:rPr>
            <w:rStyle w:val="Hyperlink"/>
            <w:noProof/>
          </w:rPr>
          <w:t>3.1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Required Global Data Inputs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_Toc357692827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BE39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8" w:history="1">
        <w:r w:rsidR="00EE5444" w:rsidRPr="00CD3118">
          <w:rPr>
            <w:rStyle w:val="Hyperlink"/>
            <w:noProof/>
          </w:rPr>
          <w:t>3.2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Optional Global Data Inputs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_Toc357692828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BE39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29" w:history="1">
        <w:r w:rsidR="00EE5444" w:rsidRPr="00CD3118">
          <w:rPr>
            <w:rStyle w:val="Hyperlink"/>
            <w:noProof/>
          </w:rPr>
          <w:t>3.3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Specific Include Path present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_Toc357692829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4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BE3951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0" w:history="1">
        <w:r w:rsidR="00EE5444" w:rsidRPr="00CD3118">
          <w:rPr>
            <w:rStyle w:val="Hyperlink"/>
            <w:noProof/>
          </w:rPr>
          <w:t>4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Runnable Scheduling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_Toc357692830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5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BE3951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1" w:history="1">
        <w:r w:rsidR="00EE5444" w:rsidRPr="00CD3118">
          <w:rPr>
            <w:rStyle w:val="Hyperlink"/>
            <w:noProof/>
          </w:rPr>
          <w:t>5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Memory Mapping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_Toc357692831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BE39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2" w:history="1">
        <w:r w:rsidR="00EE5444" w:rsidRPr="00CD3118">
          <w:rPr>
            <w:rStyle w:val="Hyperlink"/>
            <w:noProof/>
          </w:rPr>
          <w:t>5.1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Mapping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_Toc357692832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BE39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3" w:history="1">
        <w:r w:rsidR="00EE5444" w:rsidRPr="00CD3118">
          <w:rPr>
            <w:rStyle w:val="Hyperlink"/>
            <w:noProof/>
          </w:rPr>
          <w:t>5.2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Usage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_Toc357692833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BE39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4" w:history="1">
        <w:r w:rsidR="00EE5444" w:rsidRPr="00CD3118">
          <w:rPr>
            <w:rStyle w:val="Hyperlink"/>
            <w:noProof/>
          </w:rPr>
          <w:t>5.3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NvM Blocks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_Toc357692834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BE3951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5" w:history="1">
        <w:r w:rsidR="00EE5444" w:rsidRPr="00CD3118">
          <w:rPr>
            <w:rStyle w:val="Hyperlink"/>
            <w:noProof/>
          </w:rPr>
          <w:t>6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Compiler Settings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_Toc357692835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BE39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6" w:history="1">
        <w:r w:rsidR="00EE5444" w:rsidRPr="00CD3118">
          <w:rPr>
            <w:rStyle w:val="Hyperlink"/>
            <w:noProof/>
          </w:rPr>
          <w:t>6.1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Preprocessor MACRO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_Toc357692836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BE39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7" w:history="1">
        <w:r w:rsidR="00EE5444" w:rsidRPr="00CD3118">
          <w:rPr>
            <w:rStyle w:val="Hyperlink"/>
            <w:noProof/>
          </w:rPr>
          <w:t>6.2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Optimization Settings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_Toc357692837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6</w:t>
        </w:r>
        <w:r w:rsidR="000B6E26">
          <w:rPr>
            <w:noProof/>
            <w:webHidden/>
          </w:rPr>
          <w:fldChar w:fldCharType="end"/>
        </w:r>
      </w:hyperlink>
    </w:p>
    <w:p w:rsidR="00EE5444" w:rsidRDefault="00BE3951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692838" w:history="1">
        <w:r w:rsidR="00EE5444" w:rsidRPr="00CD3118">
          <w:rPr>
            <w:rStyle w:val="Hyperlink"/>
            <w:noProof/>
          </w:rPr>
          <w:t>7</w:t>
        </w:r>
        <w:r w:rsidR="00EE544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5444" w:rsidRPr="00CD3118">
          <w:rPr>
            <w:rStyle w:val="Hyperlink"/>
            <w:noProof/>
          </w:rPr>
          <w:t>Revision Control Log</w:t>
        </w:r>
        <w:r w:rsidR="00EE5444">
          <w:rPr>
            <w:noProof/>
            <w:webHidden/>
          </w:rPr>
          <w:tab/>
        </w:r>
        <w:r w:rsidR="000B6E26">
          <w:rPr>
            <w:noProof/>
            <w:webHidden/>
          </w:rPr>
          <w:fldChar w:fldCharType="begin"/>
        </w:r>
        <w:r w:rsidR="00EE5444">
          <w:rPr>
            <w:noProof/>
            <w:webHidden/>
          </w:rPr>
          <w:instrText xml:space="preserve"> PAGEREF _Toc357692838 \h </w:instrText>
        </w:r>
        <w:r w:rsidR="000B6E26">
          <w:rPr>
            <w:noProof/>
            <w:webHidden/>
          </w:rPr>
        </w:r>
        <w:r w:rsidR="000B6E26">
          <w:rPr>
            <w:noProof/>
            <w:webHidden/>
          </w:rPr>
          <w:fldChar w:fldCharType="separate"/>
        </w:r>
        <w:r w:rsidR="00EE5444">
          <w:rPr>
            <w:noProof/>
            <w:webHidden/>
          </w:rPr>
          <w:t>7</w:t>
        </w:r>
        <w:r w:rsidR="000B6E26"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1" w:name="_Toc357692818"/>
      <w:r w:rsidRPr="00B27D95">
        <w:lastRenderedPageBreak/>
        <w:t>Dependencies</w:t>
      </w:r>
      <w:bookmarkEnd w:id="1"/>
    </w:p>
    <w:p w:rsidR="00916B39" w:rsidRDefault="00B27D95" w:rsidP="00B27D95">
      <w:pPr>
        <w:pStyle w:val="Heading2"/>
      </w:pPr>
      <w:bookmarkStart w:id="2" w:name="_Toc357692819"/>
      <w:r>
        <w:t>SWCs</w:t>
      </w:r>
      <w:bookmarkEnd w:id="2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5D7D9E" w:rsidP="00DE03FA">
            <w:r>
              <w:t>None</w:t>
            </w:r>
          </w:p>
        </w:tc>
        <w:tc>
          <w:tcPr>
            <w:tcW w:w="6138" w:type="dxa"/>
          </w:tcPr>
          <w:p w:rsidR="008E2475" w:rsidRDefault="008E2475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17CA7" w:rsidRDefault="00E17CA7" w:rsidP="00B27D95"/>
    <w:p w:rsidR="005D7D9E" w:rsidRDefault="005D7D9E" w:rsidP="00B27D95"/>
    <w:p w:rsidR="004527BC" w:rsidRDefault="00260F90" w:rsidP="004527BC">
      <w:pPr>
        <w:pStyle w:val="Heading2"/>
      </w:pPr>
      <w:bookmarkStart w:id="3" w:name="_Toc357692820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3"/>
    </w:p>
    <w:p w:rsidR="004527BC" w:rsidRDefault="00F15676">
      <w:pPr>
        <w:spacing w:after="0"/>
        <w:rPr>
          <w:rFonts w:ascii="Arial" w:hAnsi="Arial"/>
          <w:b/>
          <w:kern w:val="28"/>
          <w:sz w:val="28"/>
        </w:rPr>
      </w:pPr>
      <w:r>
        <w:t>&lt;</w:t>
      </w:r>
      <w:r w:rsidR="009E65F9">
        <w:t xml:space="preserve"> </w:t>
      </w:r>
      <w:r>
        <w:t xml:space="preserve">Global function </w:t>
      </w:r>
      <w:r w:rsidR="000D28B1">
        <w:t xml:space="preserve">(except the ones that are defined in RTE modules) </w:t>
      </w:r>
      <w:r>
        <w:t>that is defined in this component but used by other function&gt;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4" w:name="_Toc357692821"/>
      <w:r>
        <w:lastRenderedPageBreak/>
        <w:t>Configuration</w:t>
      </w:r>
      <w:bookmarkEnd w:id="4"/>
    </w:p>
    <w:p w:rsidR="006768B8" w:rsidRDefault="006768B8" w:rsidP="006768B8">
      <w:pPr>
        <w:pStyle w:val="Heading2"/>
      </w:pPr>
      <w:bookmarkStart w:id="5" w:name="_Toc357692822"/>
      <w:r>
        <w:t xml:space="preserve">Build Time </w:t>
      </w:r>
      <w:proofErr w:type="spellStart"/>
      <w:r>
        <w:t>Config</w:t>
      </w:r>
      <w:bookmarkEnd w:id="5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Default="00AD699E" w:rsidP="00DE03FA">
            <w: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C4EDC" w:rsidRDefault="004C4EDC" w:rsidP="004C4EDC">
      <w:pPr>
        <w:pStyle w:val="Heading2"/>
        <w:numPr>
          <w:ilvl w:val="0"/>
          <w:numId w:val="0"/>
        </w:numPr>
        <w:ind w:left="576"/>
      </w:pPr>
      <w:bookmarkStart w:id="6" w:name="_Toc357692823"/>
      <w:bookmarkStart w:id="7" w:name="OLE_LINK10"/>
      <w:bookmarkStart w:id="8" w:name="OLE_LINK11"/>
    </w:p>
    <w:p w:rsidR="000D28B1" w:rsidRDefault="000D28B1" w:rsidP="005C7476">
      <w:pPr>
        <w:pStyle w:val="Heading2"/>
      </w:pPr>
      <w:r w:rsidRPr="007C4C59">
        <w:t>Configuration Files</w:t>
      </w:r>
      <w:r>
        <w:t xml:space="preserve"> to be provided by Integration Project</w:t>
      </w:r>
      <w:bookmarkEnd w:id="6"/>
    </w:p>
    <w:p w:rsidR="000D28B1" w:rsidRDefault="000D28B1" w:rsidP="000D28B1">
      <w:proofErr w:type="gramStart"/>
      <w:r>
        <w:t xml:space="preserve">&lt;Configuration file that will generated from this components that will require </w:t>
      </w:r>
      <w:bookmarkStart w:id="9" w:name="OLE_LINK14"/>
      <w:bookmarkStart w:id="10" w:name="OLE_LINK15"/>
      <w:r w:rsidR="008B2656">
        <w:t xml:space="preserve">Da Vinci </w:t>
      </w:r>
      <w:proofErr w:type="spellStart"/>
      <w:r w:rsidR="008B2656">
        <w:t>C</w:t>
      </w:r>
      <w:r>
        <w:t>onfig</w:t>
      </w:r>
      <w:proofErr w:type="spellEnd"/>
      <w:r>
        <w:t xml:space="preserve"> generatio</w:t>
      </w:r>
      <w:bookmarkEnd w:id="9"/>
      <w:bookmarkEnd w:id="10"/>
      <w:r>
        <w:t>n or manual generation.</w:t>
      </w:r>
      <w:proofErr w:type="gramEnd"/>
      <w:r w:rsidRPr="000D28B1">
        <w:t xml:space="preserve"> </w:t>
      </w:r>
      <w:r>
        <w:t xml:space="preserve">Describe each parameter &gt;  </w:t>
      </w:r>
    </w:p>
    <w:p w:rsidR="00BC5DE5" w:rsidRDefault="00BC5DE5"/>
    <w:p w:rsidR="00932C7E" w:rsidRDefault="00932C7E" w:rsidP="00932C7E">
      <w:pPr>
        <w:pStyle w:val="Heading3"/>
      </w:pPr>
      <w:bookmarkStart w:id="11" w:name="_Toc357692824"/>
      <w:bookmarkStart w:id="12" w:name="OLE_LINK12"/>
      <w:bookmarkStart w:id="13" w:name="OLE_LINK13"/>
      <w:bookmarkStart w:id="14" w:name="_Toc357692825"/>
      <w:bookmarkEnd w:id="7"/>
      <w:bookmarkEnd w:id="8"/>
      <w:r>
        <w:t>Da Vinci Parameter Configuration Changes</w:t>
      </w:r>
      <w:bookmarkEnd w:id="1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Default="00932C7E" w:rsidP="00034D69">
            <w: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7C4C59" w:rsidRDefault="004C4EDC" w:rsidP="00034D69">
            <w:bookmarkStart w:id="15" w:name="OLE_LINK87"/>
            <w:bookmarkStart w:id="16" w:name="OLE_LINK88"/>
            <w:r>
              <w:t>None</w:t>
            </w:r>
            <w:bookmarkEnd w:id="15"/>
            <w:bookmarkEnd w:id="16"/>
          </w:p>
        </w:tc>
        <w:tc>
          <w:tcPr>
            <w:tcW w:w="4200" w:type="dxa"/>
          </w:tcPr>
          <w:p w:rsidR="00932C7E" w:rsidRPr="001C67A3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2"/>
      <w:bookmarkEnd w:id="13"/>
    </w:tbl>
    <w:p w:rsidR="00932C7E" w:rsidRDefault="00932C7E" w:rsidP="00932C7E"/>
    <w:p w:rsidR="00932C7E" w:rsidRDefault="00932C7E" w:rsidP="00932C7E">
      <w:pPr>
        <w:pStyle w:val="Heading3"/>
      </w:pPr>
      <w:proofErr w:type="spellStart"/>
      <w:r>
        <w:t>DaVinci</w:t>
      </w:r>
      <w:proofErr w:type="spellEnd"/>
      <w:r>
        <w:t xml:space="preserve"> Interrupt Configuration Changes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B11E95" w:rsidRDefault="004C4EDC" w:rsidP="00034D69">
            <w:pPr>
              <w:rPr>
                <w:b w:val="0"/>
              </w:rPr>
            </w:pPr>
            <w:r>
              <w:t>None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r>
        <w:t xml:space="preserve">Manual </w:t>
      </w:r>
      <w:bookmarkStart w:id="17" w:name="OLE_LINK22"/>
      <w:bookmarkStart w:id="18" w:name="OLE_LINK23"/>
      <w:bookmarkStart w:id="19" w:name="OLE_LINK24"/>
      <w:r w:rsidR="00EE5444">
        <w:t>Configuration Changes</w:t>
      </w:r>
      <w:bookmarkEnd w:id="14"/>
      <w:bookmarkEnd w:id="17"/>
      <w:bookmarkEnd w:id="18"/>
      <w:bookmarkEnd w:id="19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7C4C59" w:rsidRDefault="004C4EDC" w:rsidP="003617E2">
            <w:r>
              <w:t>None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20" w:name="_Toc357692826"/>
      <w:r>
        <w:lastRenderedPageBreak/>
        <w:t>Integration</w:t>
      </w:r>
      <w:bookmarkEnd w:id="20"/>
    </w:p>
    <w:p w:rsidR="00701150" w:rsidRDefault="00B82469" w:rsidP="00836AC1">
      <w:pPr>
        <w:pStyle w:val="Heading2"/>
      </w:pPr>
      <w:bookmarkStart w:id="21" w:name="_Toc357692827"/>
      <w:bookmarkStart w:id="22" w:name="OLE_LINK83"/>
      <w:bookmarkStart w:id="23" w:name="OLE_LINK84"/>
      <w:r>
        <w:t xml:space="preserve">Required </w:t>
      </w:r>
      <w:r w:rsidR="00701150">
        <w:t>Global Data</w:t>
      </w:r>
      <w:r>
        <w:t xml:space="preserve"> Inputs</w:t>
      </w:r>
      <w:bookmarkEnd w:id="21"/>
    </w:p>
    <w:p w:rsidR="0069379B" w:rsidRPr="0069379B" w:rsidRDefault="0069379B" w:rsidP="0069379B"/>
    <w:p w:rsidR="0069379B" w:rsidRDefault="0069379B" w:rsidP="0069379B">
      <w:r>
        <w:t>ExpectedOnTimeA_Cnt_u32</w:t>
      </w:r>
      <w:r w:rsidR="00C71585">
        <w:t xml:space="preserve"> </w:t>
      </w:r>
    </w:p>
    <w:p w:rsidR="0069379B" w:rsidRDefault="0069379B" w:rsidP="0069379B">
      <w:r>
        <w:t>ExpectedOnTimeB_Cnt_u32</w:t>
      </w:r>
      <w:r w:rsidR="00C71585">
        <w:t xml:space="preserve"> </w:t>
      </w:r>
    </w:p>
    <w:p w:rsidR="0069379B" w:rsidRDefault="0069379B" w:rsidP="0069379B">
      <w:r>
        <w:t>ExpectedOnTimeC_Cnt_u32</w:t>
      </w:r>
      <w:r w:rsidR="00C71585">
        <w:t xml:space="preserve"> </w:t>
      </w:r>
    </w:p>
    <w:p w:rsidR="0069379B" w:rsidRDefault="0069379B" w:rsidP="0069379B">
      <w:r>
        <w:t>LRPRCorrectedMtrPosCaptured_Rev_f32</w:t>
      </w:r>
      <w:r w:rsidR="00C71585">
        <w:t xml:space="preserve"> </w:t>
      </w:r>
    </w:p>
    <w:p w:rsidR="0069379B" w:rsidRDefault="0069379B" w:rsidP="0069379B">
      <w:r>
        <w:t>LRPRModulationIndexCaptured_Uls_f32</w:t>
      </w:r>
      <w:r w:rsidR="00C71585">
        <w:t xml:space="preserve"> </w:t>
      </w:r>
    </w:p>
    <w:p w:rsidR="0069379B" w:rsidRDefault="0069379B" w:rsidP="0069379B">
      <w:r>
        <w:t>LRPRPhaseadvanceCaptured_Cnt_s16</w:t>
      </w:r>
      <w:r w:rsidR="00C71585">
        <w:t xml:space="preserve"> </w:t>
      </w:r>
    </w:p>
    <w:p w:rsidR="0069379B" w:rsidRDefault="0069379B" w:rsidP="0069379B">
      <w:r>
        <w:t>MeasuredOnTimeA_Cnt_u32</w:t>
      </w:r>
      <w:r w:rsidR="00C71585">
        <w:t xml:space="preserve"> </w:t>
      </w:r>
    </w:p>
    <w:p w:rsidR="0069379B" w:rsidRDefault="0069379B" w:rsidP="0069379B">
      <w:r>
        <w:t>MeasuredOnTimeB_Cnt_u32</w:t>
      </w:r>
      <w:r w:rsidR="00C71585">
        <w:t xml:space="preserve"> </w:t>
      </w:r>
    </w:p>
    <w:p w:rsidR="0069379B" w:rsidRDefault="0069379B" w:rsidP="0069379B">
      <w:r>
        <w:t>MeasuredOnTimeC_Cnt_u32</w:t>
      </w:r>
      <w:r w:rsidR="00C71585">
        <w:t xml:space="preserve"> </w:t>
      </w:r>
    </w:p>
    <w:p w:rsidR="0069379B" w:rsidRDefault="0069379B" w:rsidP="0069379B">
      <w:r>
        <w:t>MotorVelMRFUnfiltered_MtrRadpS_f32</w:t>
      </w:r>
      <w:r w:rsidR="00C71585">
        <w:t xml:space="preserve"> </w:t>
      </w:r>
    </w:p>
    <w:p w:rsidR="0069379B" w:rsidRDefault="0069379B" w:rsidP="0069379B">
      <w:r>
        <w:t>MtrElecMechPolarity_Cnt_s08</w:t>
      </w:r>
      <w:r w:rsidR="00C71585">
        <w:t xml:space="preserve"> </w:t>
      </w:r>
    </w:p>
    <w:p w:rsidR="00E17CA7" w:rsidRDefault="0069379B" w:rsidP="0069379B">
      <w:proofErr w:type="spellStart"/>
      <w:r>
        <w:t>PDActivateTest_Cnt_lgc</w:t>
      </w:r>
      <w:proofErr w:type="spellEnd"/>
      <w:r w:rsidR="00C71585">
        <w:t xml:space="preserve"> </w:t>
      </w:r>
      <w:r w:rsidR="00253555">
        <w:t xml:space="preserve"> </w:t>
      </w:r>
    </w:p>
    <w:p w:rsidR="00C71585" w:rsidRDefault="00C71585" w:rsidP="0069379B">
      <w:proofErr w:type="spellStart"/>
      <w:r w:rsidRPr="00C71585">
        <w:t>MtrDrvrInitStart_Cnt_lgc</w:t>
      </w:r>
      <w:proofErr w:type="spellEnd"/>
      <w:r w:rsidR="00253555">
        <w:t xml:space="preserve">  </w:t>
      </w:r>
    </w:p>
    <w:p w:rsidR="00C71585" w:rsidRDefault="00C71585" w:rsidP="0069379B">
      <w:proofErr w:type="spellStart"/>
      <w:r w:rsidRPr="00C71585">
        <w:t>VswitchClosed_Cnt_lgc</w:t>
      </w:r>
      <w:proofErr w:type="spellEnd"/>
      <w:r w:rsidR="00253555">
        <w:t xml:space="preserve">  </w:t>
      </w:r>
    </w:p>
    <w:p w:rsidR="0069379B" w:rsidRDefault="0069379B" w:rsidP="0069379B"/>
    <w:p w:rsidR="00900B9A" w:rsidRDefault="00900B9A" w:rsidP="00900B9A">
      <w:pPr>
        <w:pStyle w:val="Heading2"/>
      </w:pPr>
      <w:r>
        <w:t>Required Global Data Outputs</w:t>
      </w:r>
    </w:p>
    <w:p w:rsidR="00260F90" w:rsidRDefault="0069379B" w:rsidP="00701150">
      <w:r>
        <w:t xml:space="preserve"> </w:t>
      </w:r>
    </w:p>
    <w:p w:rsidR="0069379B" w:rsidRDefault="0069379B" w:rsidP="00701150">
      <w:r>
        <w:t>SVDiag_LowPhReasErrorAcc_Cnt_</w:t>
      </w:r>
      <w:r w:rsidRPr="0069379B">
        <w:t>u16</w:t>
      </w:r>
    </w:p>
    <w:p w:rsidR="00C71585" w:rsidRDefault="00C71585" w:rsidP="00C71585">
      <w:r>
        <w:t>SVDiag_HighResPhsReasDisable_u8</w:t>
      </w:r>
    </w:p>
    <w:p w:rsidR="00C71585" w:rsidRDefault="00C71585" w:rsidP="00C71585">
      <w:r>
        <w:t>SVDiag_LowResPhsReasDisable_u8</w:t>
      </w:r>
    </w:p>
    <w:p w:rsidR="00C71585" w:rsidRDefault="00C71585" w:rsidP="00C71585">
      <w:proofErr w:type="spellStart"/>
      <w:r>
        <w:t>SVDiag_MtrDrvInitComp_Cnt_lgc</w:t>
      </w:r>
      <w:proofErr w:type="spellEnd"/>
    </w:p>
    <w:p w:rsidR="00C71585" w:rsidRDefault="00C71585" w:rsidP="00C71585">
      <w:r>
        <w:t>SVDiag_GateDriveFltAcc_Cnt_u16</w:t>
      </w:r>
    </w:p>
    <w:p w:rsidR="00C71585" w:rsidRDefault="00C71585" w:rsidP="00C71585">
      <w:r>
        <w:t>SVDiag_GenGateDriveFltAcc_Cnt_u16</w:t>
      </w:r>
    </w:p>
    <w:p w:rsidR="00C71585" w:rsidRDefault="00C71585" w:rsidP="00C71585">
      <w:r>
        <w:t>SVDiag_OnStateFltAcc_Cnt_u16</w:t>
      </w:r>
    </w:p>
    <w:p w:rsidR="0069379B" w:rsidRDefault="0069379B" w:rsidP="00701150"/>
    <w:p w:rsidR="0069379B" w:rsidRDefault="0069379B" w:rsidP="00701150"/>
    <w:p w:rsidR="00836AC1" w:rsidRDefault="00783C14" w:rsidP="00836AC1">
      <w:pPr>
        <w:pStyle w:val="Heading2"/>
      </w:pPr>
      <w:bookmarkStart w:id="24" w:name="_Toc357692829"/>
      <w:bookmarkEnd w:id="22"/>
      <w:bookmarkEnd w:id="23"/>
      <w:r>
        <w:t xml:space="preserve">Specific </w:t>
      </w:r>
      <w:r w:rsidR="00DC10CD">
        <w:t>Include Path</w:t>
      </w:r>
      <w:r>
        <w:t xml:space="preserve"> present</w:t>
      </w:r>
      <w:bookmarkEnd w:id="24"/>
    </w:p>
    <w:p w:rsidR="00E3784A" w:rsidRPr="00E3784A" w:rsidRDefault="00E3784A" w:rsidP="00E3784A"/>
    <w:p w:rsidR="004527BC" w:rsidRDefault="00E3784A">
      <w:pPr>
        <w:spacing w:after="0"/>
        <w:rPr>
          <w:rFonts w:ascii="Arial" w:hAnsi="Arial"/>
          <w:b/>
          <w:kern w:val="28"/>
          <w:sz w:val="28"/>
        </w:rPr>
      </w:pPr>
      <w:r>
        <w:t xml:space="preserve">None </w:t>
      </w:r>
      <w:r w:rsidR="004527BC">
        <w:br w:type="page"/>
      </w:r>
    </w:p>
    <w:p w:rsidR="005C2A99" w:rsidRDefault="005C2A99" w:rsidP="005C2A99">
      <w:pPr>
        <w:pStyle w:val="Heading1"/>
      </w:pPr>
      <w:bookmarkStart w:id="25" w:name="_Toc357692830"/>
      <w:r>
        <w:lastRenderedPageBreak/>
        <w:t>Runnable Scheduling</w:t>
      </w:r>
      <w:bookmarkEnd w:id="25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638B9" w:rsidTr="00DD1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F638B9" w:rsidP="00DD1D40">
            <w:proofErr w:type="spellStart"/>
            <w:r>
              <w:t>Init</w:t>
            </w:r>
            <w:proofErr w:type="spellEnd"/>
          </w:p>
        </w:tc>
        <w:tc>
          <w:tcPr>
            <w:tcW w:w="4835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638B9" w:rsidTr="00DD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Pr="004241A2" w:rsidRDefault="00A04434" w:rsidP="00F638B9">
            <w:pPr>
              <w:rPr>
                <w:b w:val="0"/>
              </w:rPr>
            </w:pPr>
            <w:proofErr w:type="spellStart"/>
            <w:r w:rsidRPr="004241A2">
              <w:rPr>
                <w:b w:val="0"/>
              </w:rPr>
              <w:t>DigPhsReasDiag_Init</w:t>
            </w:r>
            <w:proofErr w:type="spellEnd"/>
          </w:p>
        </w:tc>
        <w:tc>
          <w:tcPr>
            <w:tcW w:w="4835" w:type="dxa"/>
          </w:tcPr>
          <w:p w:rsidR="00AD6E5A" w:rsidRDefault="00AD6E5A" w:rsidP="00AD6E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E5A">
              <w:t>Executed once after the RTE is started</w:t>
            </w:r>
            <w:r>
              <w:t xml:space="preserve"> before first call of </w:t>
            </w:r>
            <w:r w:rsidRPr="00A762E1">
              <w:t>MtrDrvDiag_Per1</w:t>
            </w:r>
          </w:p>
        </w:tc>
        <w:tc>
          <w:tcPr>
            <w:tcW w:w="1772" w:type="dxa"/>
          </w:tcPr>
          <w:p w:rsidR="00F638B9" w:rsidRDefault="00AD6E5A" w:rsidP="00DD1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(at Startup)</w:t>
            </w:r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50821" w:rsidTr="00F5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835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A04434" w:rsidTr="00F5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A04434" w:rsidRPr="004241A2" w:rsidRDefault="00A04434" w:rsidP="000719D9">
            <w:pPr>
              <w:rPr>
                <w:b w:val="0"/>
              </w:rPr>
            </w:pPr>
            <w:r w:rsidRPr="004241A2">
              <w:rPr>
                <w:b w:val="0"/>
              </w:rPr>
              <w:t>DigPhsReasDiag_Per1</w:t>
            </w:r>
          </w:p>
        </w:tc>
        <w:tc>
          <w:tcPr>
            <w:tcW w:w="4835" w:type="dxa"/>
          </w:tcPr>
          <w:p w:rsidR="00A04434" w:rsidRDefault="00CA63A3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in OFF, DISABLE, or WARMINIT modes</w:t>
            </w:r>
          </w:p>
        </w:tc>
        <w:tc>
          <w:tcPr>
            <w:tcW w:w="1772" w:type="dxa"/>
          </w:tcPr>
          <w:p w:rsidR="00A04434" w:rsidRDefault="00CA63A3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Rte</w:t>
            </w:r>
            <w:proofErr w:type="spellEnd"/>
            <w:r>
              <w:t xml:space="preserve"> 2ms task</w:t>
            </w:r>
          </w:p>
        </w:tc>
      </w:tr>
      <w:tr w:rsidR="00CA63A3" w:rsidTr="00F50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CA63A3" w:rsidRPr="004241A2" w:rsidRDefault="00CA63A3" w:rsidP="000719D9">
            <w:pPr>
              <w:rPr>
                <w:b w:val="0"/>
              </w:rPr>
            </w:pPr>
            <w:r w:rsidRPr="004241A2">
              <w:rPr>
                <w:b w:val="0"/>
              </w:rPr>
              <w:t>DigPhsReasDiag_Trans1</w:t>
            </w:r>
          </w:p>
        </w:tc>
        <w:tc>
          <w:tcPr>
            <w:tcW w:w="4835" w:type="dxa"/>
          </w:tcPr>
          <w:p w:rsidR="00CA63A3" w:rsidRDefault="00CA63A3" w:rsidP="00CA6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OPERATE m</w:t>
            </w:r>
            <w:r w:rsidRPr="00CA63A3">
              <w:t>ode</w:t>
            </w:r>
          </w:p>
        </w:tc>
        <w:tc>
          <w:tcPr>
            <w:tcW w:w="1772" w:type="dxa"/>
          </w:tcPr>
          <w:p w:rsidR="00CA63A3" w:rsidRDefault="00CA63A3" w:rsidP="00CA6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entering m</w:t>
            </w:r>
            <w:r w:rsidRPr="00CA63A3">
              <w:t>ode</w:t>
            </w:r>
          </w:p>
        </w:tc>
      </w:tr>
      <w:tr w:rsidR="00F50821" w:rsidTr="00F5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Pr="004241A2" w:rsidRDefault="00A762E1" w:rsidP="00F638B9">
            <w:pPr>
              <w:rPr>
                <w:b w:val="0"/>
              </w:rPr>
            </w:pPr>
            <w:r w:rsidRPr="004241A2">
              <w:rPr>
                <w:b w:val="0"/>
              </w:rPr>
              <w:t>MtrDrvDiag_Per1</w:t>
            </w:r>
          </w:p>
        </w:tc>
        <w:tc>
          <w:tcPr>
            <w:tcW w:w="4835" w:type="dxa"/>
          </w:tcPr>
          <w:p w:rsidR="00F50821" w:rsidRDefault="008A7889" w:rsidP="00A76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A762E1">
              <w:t>ot in DISABLE or OFF mode</w:t>
            </w:r>
            <w:r w:rsidR="00CA63A3">
              <w:t>s</w:t>
            </w:r>
          </w:p>
        </w:tc>
        <w:tc>
          <w:tcPr>
            <w:tcW w:w="1772" w:type="dxa"/>
          </w:tcPr>
          <w:p w:rsidR="00F50821" w:rsidRDefault="00A762E1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Rte</w:t>
            </w:r>
            <w:proofErr w:type="spellEnd"/>
            <w:r>
              <w:t xml:space="preserve"> 2ms task</w:t>
            </w:r>
          </w:p>
        </w:tc>
      </w:tr>
      <w:tr w:rsidR="00A762E1" w:rsidTr="00F50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A762E1" w:rsidRPr="004241A2" w:rsidRDefault="00A762E1" w:rsidP="00F638B9">
            <w:pPr>
              <w:rPr>
                <w:b w:val="0"/>
              </w:rPr>
            </w:pPr>
            <w:r w:rsidRPr="004241A2">
              <w:rPr>
                <w:b w:val="0"/>
              </w:rPr>
              <w:t>MtrDrvDiag_Per2</w:t>
            </w:r>
          </w:p>
        </w:tc>
        <w:tc>
          <w:tcPr>
            <w:tcW w:w="4835" w:type="dxa"/>
          </w:tcPr>
          <w:p w:rsidR="00A762E1" w:rsidRDefault="00CD368F" w:rsidP="00CD3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Pr="00CD368F">
              <w:t xml:space="preserve">ot in </w:t>
            </w:r>
            <w:r>
              <w:t>OPERATE or WARMINIT mode</w:t>
            </w:r>
            <w:r w:rsidR="00CA63A3">
              <w:t>s</w:t>
            </w:r>
          </w:p>
        </w:tc>
        <w:tc>
          <w:tcPr>
            <w:tcW w:w="1772" w:type="dxa"/>
          </w:tcPr>
          <w:p w:rsidR="00A762E1" w:rsidRDefault="00CD368F" w:rsidP="00071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Rte</w:t>
            </w:r>
            <w:proofErr w:type="spellEnd"/>
            <w:r>
              <w:t xml:space="preserve"> 2</w:t>
            </w:r>
            <w:r w:rsidR="00A762E1">
              <w:t>ms task</w:t>
            </w:r>
          </w:p>
        </w:tc>
      </w:tr>
      <w:tr w:rsidR="00A762E1" w:rsidTr="00F5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A762E1" w:rsidRPr="004241A2" w:rsidRDefault="00A762E1" w:rsidP="00F638B9">
            <w:pPr>
              <w:rPr>
                <w:b w:val="0"/>
              </w:rPr>
            </w:pPr>
            <w:r w:rsidRPr="004241A2">
              <w:rPr>
                <w:b w:val="0"/>
              </w:rPr>
              <w:t>MtrDrvDiag_Trns1</w:t>
            </w:r>
          </w:p>
        </w:tc>
        <w:tc>
          <w:tcPr>
            <w:tcW w:w="4835" w:type="dxa"/>
          </w:tcPr>
          <w:p w:rsidR="00A762E1" w:rsidRDefault="00CD368F" w:rsidP="00A76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</w:t>
            </w:r>
            <w:r w:rsidR="00A762E1">
              <w:t>WARMINIT mode</w:t>
            </w:r>
          </w:p>
        </w:tc>
        <w:tc>
          <w:tcPr>
            <w:tcW w:w="1772" w:type="dxa"/>
          </w:tcPr>
          <w:p w:rsidR="00A762E1" w:rsidRDefault="00CD368F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entering mode</w:t>
            </w:r>
          </w:p>
        </w:tc>
      </w:tr>
    </w:tbl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6" w:name="_Toc357692831"/>
      <w:bookmarkStart w:id="27" w:name="OLE_LINK16"/>
      <w:bookmarkStart w:id="28" w:name="OLE_LINK17"/>
      <w:r>
        <w:lastRenderedPageBreak/>
        <w:t>Memory Mapping</w:t>
      </w:r>
      <w:bookmarkEnd w:id="26"/>
    </w:p>
    <w:p w:rsidR="00F80F31" w:rsidRDefault="00F80F31" w:rsidP="00F80F31">
      <w:pPr>
        <w:pStyle w:val="Heading2"/>
      </w:pPr>
      <w:bookmarkStart w:id="29" w:name="_Toc357692832"/>
      <w:bookmarkEnd w:id="27"/>
      <w:bookmarkEnd w:id="28"/>
      <w:r>
        <w:t>Mapping</w:t>
      </w:r>
      <w:bookmarkEnd w:id="29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5750"/>
        <w:gridCol w:w="1598"/>
        <w:gridCol w:w="1508"/>
      </w:tblGrid>
      <w:tr w:rsidR="00836AC1" w:rsidTr="0083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F15676" w:rsidP="00DE03FA">
            <w:r>
              <w:t>&lt;</w:t>
            </w:r>
            <w:r w:rsidR="00ED15E6">
              <w:t xml:space="preserve"> Memory mapping</w:t>
            </w:r>
            <w:r>
              <w:t xml:space="preserve"> Info&gt;</w:t>
            </w:r>
          </w:p>
        </w:tc>
        <w:tc>
          <w:tcPr>
            <w:tcW w:w="2351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365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050365" w:rsidRPr="004241A2" w:rsidRDefault="00696CFE" w:rsidP="00DE03FA">
            <w:pPr>
              <w:rPr>
                <w:b w:val="0"/>
              </w:rPr>
            </w:pPr>
            <w:r w:rsidRPr="004241A2">
              <w:rPr>
                <w:b w:val="0"/>
              </w:rPr>
              <w:t>DIGPHSREASDIAG_START_SEC_VAR_CLEARED_32</w:t>
            </w:r>
          </w:p>
        </w:tc>
        <w:tc>
          <w:tcPr>
            <w:tcW w:w="2351" w:type="dxa"/>
          </w:tcPr>
          <w:p w:rsidR="00050365" w:rsidRPr="004241A2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6CFE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696CFE" w:rsidRPr="004241A2" w:rsidRDefault="00696CFE" w:rsidP="00DE03FA">
            <w:pPr>
              <w:rPr>
                <w:b w:val="0"/>
              </w:rPr>
            </w:pPr>
            <w:r w:rsidRPr="004241A2">
              <w:rPr>
                <w:b w:val="0"/>
              </w:rPr>
              <w:t>DIGPHSREASDIAG_START_SEC_VAR_CLEARED_BOOLEAN</w:t>
            </w:r>
          </w:p>
        </w:tc>
        <w:tc>
          <w:tcPr>
            <w:tcW w:w="2351" w:type="dxa"/>
          </w:tcPr>
          <w:p w:rsidR="00696CFE" w:rsidRPr="004241A2" w:rsidRDefault="00696CFE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696CFE" w:rsidRDefault="00696CFE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6CFE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696CFE" w:rsidRPr="004241A2" w:rsidRDefault="00696CFE" w:rsidP="00DE03FA">
            <w:pPr>
              <w:rPr>
                <w:b w:val="0"/>
              </w:rPr>
            </w:pPr>
            <w:r w:rsidRPr="004241A2">
              <w:rPr>
                <w:b w:val="0"/>
              </w:rPr>
              <w:t>DIGPHSREASDIAG_START_SEC_VAR_CLEARED_16</w:t>
            </w:r>
          </w:p>
        </w:tc>
        <w:tc>
          <w:tcPr>
            <w:tcW w:w="2351" w:type="dxa"/>
          </w:tcPr>
          <w:p w:rsidR="00696CFE" w:rsidRPr="004241A2" w:rsidRDefault="00696CFE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696CFE" w:rsidRDefault="00696CFE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6CFE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696CFE" w:rsidRPr="004241A2" w:rsidRDefault="00696CFE" w:rsidP="00DE03FA">
            <w:pPr>
              <w:rPr>
                <w:b w:val="0"/>
              </w:rPr>
            </w:pPr>
            <w:r w:rsidRPr="004241A2">
              <w:rPr>
                <w:b w:val="0"/>
              </w:rPr>
              <w:t>DIGPHSREASDIAG_START_SEC_VAR_CLEARED_8</w:t>
            </w:r>
          </w:p>
        </w:tc>
        <w:tc>
          <w:tcPr>
            <w:tcW w:w="2351" w:type="dxa"/>
          </w:tcPr>
          <w:p w:rsidR="00696CFE" w:rsidRPr="004241A2" w:rsidRDefault="00696CFE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696CFE" w:rsidRDefault="00696CFE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6CFE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696CFE" w:rsidRPr="004241A2" w:rsidRDefault="00696CFE" w:rsidP="00DE03FA">
            <w:pPr>
              <w:rPr>
                <w:b w:val="0"/>
              </w:rPr>
            </w:pPr>
            <w:r w:rsidRPr="004241A2">
              <w:rPr>
                <w:b w:val="0"/>
              </w:rPr>
              <w:t>MTRDRVDIAG_START_SEC_VAR_CLEARED_32</w:t>
            </w:r>
          </w:p>
        </w:tc>
        <w:tc>
          <w:tcPr>
            <w:tcW w:w="2351" w:type="dxa"/>
          </w:tcPr>
          <w:p w:rsidR="00696CFE" w:rsidRPr="004241A2" w:rsidRDefault="00696CFE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696CFE" w:rsidRDefault="00696CFE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6CFE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696CFE" w:rsidRPr="004241A2" w:rsidRDefault="00696CFE" w:rsidP="00DE03FA">
            <w:pPr>
              <w:rPr>
                <w:b w:val="0"/>
              </w:rPr>
            </w:pPr>
            <w:r w:rsidRPr="004241A2">
              <w:rPr>
                <w:b w:val="0"/>
              </w:rPr>
              <w:t>MTRDRVDIAG_START_SEC_VAR_CLEARED_16</w:t>
            </w:r>
          </w:p>
        </w:tc>
        <w:tc>
          <w:tcPr>
            <w:tcW w:w="2351" w:type="dxa"/>
          </w:tcPr>
          <w:p w:rsidR="00696CFE" w:rsidRPr="004241A2" w:rsidRDefault="00696CFE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696CFE" w:rsidRDefault="00696CFE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6CFE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696CFE" w:rsidRPr="004241A2" w:rsidRDefault="00696CFE" w:rsidP="00DE03FA">
            <w:pPr>
              <w:rPr>
                <w:b w:val="0"/>
              </w:rPr>
            </w:pPr>
            <w:r w:rsidRPr="004241A2">
              <w:rPr>
                <w:b w:val="0"/>
              </w:rPr>
              <w:t>MTRDRVDIAG_START_SEC_VAR_CLEARED_BOOLEAN</w:t>
            </w:r>
          </w:p>
        </w:tc>
        <w:tc>
          <w:tcPr>
            <w:tcW w:w="2351" w:type="dxa"/>
          </w:tcPr>
          <w:p w:rsidR="00696CFE" w:rsidRPr="004241A2" w:rsidRDefault="00696CFE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696CFE" w:rsidRDefault="00696CFE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6CFE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696CFE" w:rsidRPr="004241A2" w:rsidRDefault="00696CFE" w:rsidP="00DE03FA">
            <w:pPr>
              <w:rPr>
                <w:b w:val="0"/>
              </w:rPr>
            </w:pPr>
            <w:r w:rsidRPr="004241A2">
              <w:rPr>
                <w:b w:val="0"/>
              </w:rPr>
              <w:t>MTRDRVDIAG_START_SEC_VAR_CLEARED_UNSPECIFIED</w:t>
            </w:r>
          </w:p>
        </w:tc>
        <w:tc>
          <w:tcPr>
            <w:tcW w:w="2351" w:type="dxa"/>
          </w:tcPr>
          <w:p w:rsidR="00696CFE" w:rsidRPr="004241A2" w:rsidRDefault="00696CFE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696CFE" w:rsidRDefault="00696CFE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30" w:name="_Toc357692833"/>
      <w:r>
        <w:t>Usage</w:t>
      </w:r>
      <w:bookmarkEnd w:id="30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Pr="004241A2" w:rsidRDefault="00696CFE" w:rsidP="00DE03FA">
            <w:pPr>
              <w:rPr>
                <w:b w:val="0"/>
              </w:rPr>
            </w:pPr>
            <w:r w:rsidRPr="004241A2">
              <w:rPr>
                <w:b w:val="0"/>
              </w:rPr>
              <w:t>Full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31" w:name="OLE_LINK20"/>
      <w:bookmarkStart w:id="32" w:name="OLE_LINK81"/>
      <w:bookmarkStart w:id="33" w:name="OLE_LINK82"/>
      <w:proofErr w:type="gramStart"/>
      <w:r>
        <w:t>Non  RTE</w:t>
      </w:r>
      <w:proofErr w:type="gramEnd"/>
      <w:r>
        <w:t xml:space="preserve"> </w:t>
      </w:r>
      <w:bookmarkStart w:id="34" w:name="_Toc357692834"/>
      <w:proofErr w:type="spellStart"/>
      <w:r w:rsidR="006524C1">
        <w:t>NvM</w:t>
      </w:r>
      <w:proofErr w:type="spellEnd"/>
      <w:r w:rsidR="006524C1">
        <w:t xml:space="preserve"> Blocks</w:t>
      </w:r>
      <w:bookmarkEnd w:id="34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31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4241A2" w:rsidP="006524C1">
            <w:r w:rsidRPr="009778CE">
              <w:rPr>
                <w:b w:val="0"/>
              </w:rPr>
              <w:t>None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32"/>
    <w:bookmarkEnd w:id="33"/>
    <w:p w:rsidR="00900B9A" w:rsidRDefault="00900B9A" w:rsidP="00900B9A">
      <w:pPr>
        <w:pStyle w:val="Heading2"/>
      </w:pPr>
      <w:r>
        <w:t xml:space="preserve"> RTE </w:t>
      </w:r>
      <w:proofErr w:type="spellStart"/>
      <w:r>
        <w:t>NvM</w:t>
      </w:r>
      <w:proofErr w:type="spellEnd"/>
      <w:r>
        <w:t xml:space="preserve"> Blocks</w:t>
      </w:r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Pr="00D7431A" w:rsidRDefault="00D7431A" w:rsidP="00900B9A">
            <w:pPr>
              <w:rPr>
                <w:b w:val="0"/>
              </w:rPr>
            </w:pPr>
            <w:r w:rsidRPr="00D7431A">
              <w:rPr>
                <w:b w:val="0"/>
              </w:rPr>
              <w:t>None</w:t>
            </w:r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5" w:name="_Toc357692835"/>
      <w:bookmarkStart w:id="36" w:name="OLE_LINK18"/>
      <w:bookmarkStart w:id="37" w:name="OLE_LINK19"/>
      <w:r>
        <w:t>Compiler Settings</w:t>
      </w:r>
      <w:bookmarkEnd w:id="35"/>
    </w:p>
    <w:bookmarkEnd w:id="36"/>
    <w:bookmarkEnd w:id="37"/>
    <w:p w:rsidR="00EE5444" w:rsidRDefault="00EE5444" w:rsidP="00EE5444">
      <w:pPr>
        <w:pStyle w:val="Heading2"/>
      </w:pPr>
      <w:r w:rsidRPr="00EE5444">
        <w:t xml:space="preserve"> </w:t>
      </w:r>
      <w:bookmarkStart w:id="38" w:name="_Toc357692836"/>
      <w:r>
        <w:t>Preprocessor MACRO</w:t>
      </w:r>
      <w:bookmarkEnd w:id="38"/>
    </w:p>
    <w:p w:rsidR="00EE5444" w:rsidRDefault="00EE5444" w:rsidP="006524C1">
      <w:bookmarkStart w:id="39" w:name="OLE_LINK21"/>
      <w:r>
        <w:t>&lt;Define all the preprocessor Macros needed and conditions when needed&gt;.</w:t>
      </w:r>
    </w:p>
    <w:p w:rsidR="00EE5444" w:rsidRDefault="00EE5444" w:rsidP="00EE5444">
      <w:pPr>
        <w:pStyle w:val="Heading2"/>
      </w:pPr>
      <w:bookmarkStart w:id="40" w:name="_Toc357692837"/>
      <w:bookmarkEnd w:id="39"/>
      <w:r>
        <w:t>Optimization Settings</w:t>
      </w:r>
      <w:bookmarkEnd w:id="40"/>
    </w:p>
    <w:p w:rsidR="00EE5444" w:rsidRDefault="00EE5444" w:rsidP="00EE5444">
      <w:r>
        <w:t>&lt;Define Optimization levels that are needed and conditions when needed&gt;.</w:t>
      </w: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1" w:name="_Toc357692838"/>
      <w:r>
        <w:lastRenderedPageBreak/>
        <w:t>Revision Control Log</w:t>
      </w:r>
      <w:bookmarkEnd w:id="41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D7431A" w:rsidP="00B7792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  <w:r w:rsidR="004527BC">
              <w:rPr>
                <w:rFonts w:ascii="Arial" w:hAnsi="Arial" w:cs="Arial"/>
                <w:sz w:val="16"/>
              </w:rPr>
              <w:t>-</w:t>
            </w:r>
            <w:r w:rsidR="00B77927">
              <w:rPr>
                <w:rFonts w:ascii="Arial" w:hAnsi="Arial" w:cs="Arial"/>
                <w:sz w:val="16"/>
              </w:rPr>
              <w:t>Oct</w:t>
            </w:r>
            <w:r w:rsidR="00EE5444">
              <w:rPr>
                <w:rFonts w:ascii="Arial" w:hAnsi="Arial" w:cs="Arial"/>
                <w:sz w:val="16"/>
              </w:rPr>
              <w:t>-13</w:t>
            </w:r>
          </w:p>
        </w:tc>
        <w:tc>
          <w:tcPr>
            <w:tcW w:w="741" w:type="dxa"/>
          </w:tcPr>
          <w:p w:rsidR="004527BC" w:rsidRDefault="00B7792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VT</w:t>
            </w:r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951" w:rsidRDefault="00BE3951">
      <w:r>
        <w:separator/>
      </w:r>
    </w:p>
  </w:endnote>
  <w:endnote w:type="continuationSeparator" w:id="0">
    <w:p w:rsidR="00BE3951" w:rsidRDefault="00BE3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951" w:rsidRDefault="00BE3951">
      <w:r>
        <w:separator/>
      </w:r>
    </w:p>
  </w:footnote>
  <w:footnote w:type="continuationSeparator" w:id="0">
    <w:p w:rsidR="00BE3951" w:rsidRDefault="00BE39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4A3322">
          <w:pPr>
            <w:pStyle w:val="Header"/>
          </w:pPr>
          <w:fldSimple w:instr=" DOCPROPERTY &quot;Document Title&quot;  \* MERGEFORMAT ">
            <w:r w:rsidR="00D90E56">
              <w:t>Sine Voltage</w:t>
            </w:r>
            <w:r w:rsidR="00F51C6B">
              <w:t xml:space="preserve"> Diagnostic</w:t>
            </w:r>
          </w:fldSimple>
        </w:p>
        <w:p w:rsidR="00DE03FA" w:rsidRDefault="004A3322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DE03FA">
              <w:t>Gen II+ EPS EA3</w:t>
            </w:r>
          </w:fldSimple>
          <w:r w:rsidR="00DE03FA">
            <w:tab/>
          </w:r>
        </w:p>
      </w:tc>
      <w:tc>
        <w:tcPr>
          <w:tcW w:w="1170" w:type="dxa"/>
        </w:tcPr>
        <w:p w:rsidR="00DE03FA" w:rsidRDefault="00DE03FA" w:rsidP="00F51C6B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DE03FA" w:rsidRDefault="00B77927">
          <w:pPr>
            <w:pStyle w:val="Header"/>
          </w:pPr>
          <w:r>
            <w:t>1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 w:rsidP="00B77927">
          <w:pPr>
            <w:pStyle w:val="Header"/>
          </w:pPr>
          <w:r>
            <w:t>Rev. Date:</w:t>
          </w:r>
          <w:r w:rsidR="00B77927">
            <w:t xml:space="preserve"> </w:t>
          </w:r>
        </w:p>
      </w:tc>
      <w:tc>
        <w:tcPr>
          <w:tcW w:w="1350" w:type="dxa"/>
        </w:tcPr>
        <w:p w:rsidR="00DE03FA" w:rsidRDefault="000D1430">
          <w:pPr>
            <w:pStyle w:val="Header"/>
          </w:pPr>
          <w:r>
            <w:t>3</w:t>
          </w:r>
          <w:r w:rsidR="00B77927">
            <w:t>-Oct-13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F51C6B" w:rsidP="00F51C6B">
          <w:pPr>
            <w:pStyle w:val="Header"/>
          </w:pPr>
          <w:r>
            <w:t>Vince Thomas</w:t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90E56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D90E56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A78A4"/>
    <w:rsid w:val="000B6E26"/>
    <w:rsid w:val="000B7B76"/>
    <w:rsid w:val="000C2C6D"/>
    <w:rsid w:val="000D1430"/>
    <w:rsid w:val="000D28B1"/>
    <w:rsid w:val="000E1C0D"/>
    <w:rsid w:val="00101096"/>
    <w:rsid w:val="00107819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51AC0"/>
    <w:rsid w:val="00253555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B792F"/>
    <w:rsid w:val="002B7B9F"/>
    <w:rsid w:val="002C03D8"/>
    <w:rsid w:val="00315335"/>
    <w:rsid w:val="0034046E"/>
    <w:rsid w:val="00347B0F"/>
    <w:rsid w:val="00353877"/>
    <w:rsid w:val="0036693A"/>
    <w:rsid w:val="0037668F"/>
    <w:rsid w:val="003C4BB4"/>
    <w:rsid w:val="003C4D3F"/>
    <w:rsid w:val="003D7910"/>
    <w:rsid w:val="003F5475"/>
    <w:rsid w:val="0040132E"/>
    <w:rsid w:val="00416335"/>
    <w:rsid w:val="004241A2"/>
    <w:rsid w:val="004527BC"/>
    <w:rsid w:val="00477FF8"/>
    <w:rsid w:val="004825AF"/>
    <w:rsid w:val="004A30FB"/>
    <w:rsid w:val="004A3322"/>
    <w:rsid w:val="004A781C"/>
    <w:rsid w:val="004C4EDC"/>
    <w:rsid w:val="004F5328"/>
    <w:rsid w:val="00510DCD"/>
    <w:rsid w:val="00515922"/>
    <w:rsid w:val="00546E14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5D7D9E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9379B"/>
    <w:rsid w:val="00696CFE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37A6"/>
    <w:rsid w:val="007A69AC"/>
    <w:rsid w:val="007B76C3"/>
    <w:rsid w:val="007C4C59"/>
    <w:rsid w:val="007D72DE"/>
    <w:rsid w:val="007F0489"/>
    <w:rsid w:val="008050CA"/>
    <w:rsid w:val="00811293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2194D"/>
    <w:rsid w:val="00932C7E"/>
    <w:rsid w:val="00937013"/>
    <w:rsid w:val="00941CFE"/>
    <w:rsid w:val="00941FE6"/>
    <w:rsid w:val="00942F40"/>
    <w:rsid w:val="00955F6A"/>
    <w:rsid w:val="00957470"/>
    <w:rsid w:val="00987833"/>
    <w:rsid w:val="009B20B2"/>
    <w:rsid w:val="009C1FC9"/>
    <w:rsid w:val="009E65F9"/>
    <w:rsid w:val="00A03FE3"/>
    <w:rsid w:val="00A04434"/>
    <w:rsid w:val="00A126B2"/>
    <w:rsid w:val="00A17EB8"/>
    <w:rsid w:val="00A250FF"/>
    <w:rsid w:val="00A268FB"/>
    <w:rsid w:val="00A40CFD"/>
    <w:rsid w:val="00A672EE"/>
    <w:rsid w:val="00A67644"/>
    <w:rsid w:val="00A700CF"/>
    <w:rsid w:val="00A762E1"/>
    <w:rsid w:val="00A82D30"/>
    <w:rsid w:val="00A86E8E"/>
    <w:rsid w:val="00A90D3D"/>
    <w:rsid w:val="00AD699E"/>
    <w:rsid w:val="00AD6E5A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77927"/>
    <w:rsid w:val="00B82469"/>
    <w:rsid w:val="00B86D6A"/>
    <w:rsid w:val="00BC47D2"/>
    <w:rsid w:val="00BC5DE5"/>
    <w:rsid w:val="00BD008B"/>
    <w:rsid w:val="00BD15D2"/>
    <w:rsid w:val="00BD3DFF"/>
    <w:rsid w:val="00BE0AEC"/>
    <w:rsid w:val="00BE3951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1585"/>
    <w:rsid w:val="00C72FFA"/>
    <w:rsid w:val="00C85C84"/>
    <w:rsid w:val="00C918D1"/>
    <w:rsid w:val="00CA3406"/>
    <w:rsid w:val="00CA63A3"/>
    <w:rsid w:val="00CC05FD"/>
    <w:rsid w:val="00CD368F"/>
    <w:rsid w:val="00CE4449"/>
    <w:rsid w:val="00CE642A"/>
    <w:rsid w:val="00D032B3"/>
    <w:rsid w:val="00D174F8"/>
    <w:rsid w:val="00D2378A"/>
    <w:rsid w:val="00D65A4D"/>
    <w:rsid w:val="00D70AF3"/>
    <w:rsid w:val="00D73EE5"/>
    <w:rsid w:val="00D7431A"/>
    <w:rsid w:val="00D76462"/>
    <w:rsid w:val="00D86173"/>
    <w:rsid w:val="00D90E56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3784A"/>
    <w:rsid w:val="00E509F1"/>
    <w:rsid w:val="00E5472B"/>
    <w:rsid w:val="00E5482D"/>
    <w:rsid w:val="00E57C42"/>
    <w:rsid w:val="00E65911"/>
    <w:rsid w:val="00E706BE"/>
    <w:rsid w:val="00E76D9B"/>
    <w:rsid w:val="00E91ADF"/>
    <w:rsid w:val="00EA783D"/>
    <w:rsid w:val="00ED15E6"/>
    <w:rsid w:val="00EE5444"/>
    <w:rsid w:val="00F122CF"/>
    <w:rsid w:val="00F15676"/>
    <w:rsid w:val="00F50821"/>
    <w:rsid w:val="00F51C6B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05252-9262-42E9-9DCE-7A424AA62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60</TotalTime>
  <Pages>7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Lonnie Newton</Manager>
  <Company>Nexteer</Company>
  <LinksUpToDate>false</LinksUpToDate>
  <CharactersWithSpaces>5308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DigPhsReasDiag_Integration_Manual</dc:title>
  <dc:subject>Integration Manual</dc:subject>
  <dc:creator>bz1q07</dc:creator>
  <cp:lastModifiedBy>Thomas, Vince</cp:lastModifiedBy>
  <cp:revision>2</cp:revision>
  <cp:lastPrinted>2011-03-21T13:34:00Z</cp:lastPrinted>
  <dcterms:created xsi:type="dcterms:W3CDTF">2013-10-01T19:40:00Z</dcterms:created>
  <dcterms:modified xsi:type="dcterms:W3CDTF">2013-10-08T21:10:00Z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