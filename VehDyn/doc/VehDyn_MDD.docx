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281467"/>
    <w:multiLevelType w:val="hybridMultilevel"/>
    <w:tmpl w:val="D93C813E"/>
    <w:lvl w:ilvl="0" w:tplc="A47EDE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E299D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584F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321F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38E1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12E0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44E7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B412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A2F2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3"/>
  </w:num>
  <w:num w:numId="8">
    <w:abstractNumId w:val="4"/>
  </w:num>
  <w:num w:numId="9">
    <w:abstractNumId w:val="8"/>
  </w:num>
  <w:num w:numId="10">
    <w:abstractNumId w:val="7"/>
  </w:num>
  <w:num w:numId="11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omal Sharma">
    <w15:presenceInfo w15:providerId="AD" w15:userId="S-1-5-21-117609710-1229272821-682003330-1059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attachedTemplate r:id="rId1"/>
  <w:trackRevisions/>
  <w:doNotTrackFormatting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805"/>
    <w:rsid w:val="0000485B"/>
    <w:rsid w:val="00011606"/>
    <w:rsid w:val="00016BA8"/>
    <w:rsid w:val="0003453F"/>
    <w:rsid w:val="00036ECA"/>
    <w:rsid w:val="000379BF"/>
    <w:rsid w:val="0004037D"/>
    <w:rsid w:val="00041BEC"/>
    <w:rsid w:val="000429FC"/>
    <w:rsid w:val="00053758"/>
    <w:rsid w:val="0005486A"/>
    <w:rsid w:val="00054A18"/>
    <w:rsid w:val="0005789F"/>
    <w:rsid w:val="00061D23"/>
    <w:rsid w:val="00065438"/>
    <w:rsid w:val="00067772"/>
    <w:rsid w:val="0007145A"/>
    <w:rsid w:val="00075B68"/>
    <w:rsid w:val="00083024"/>
    <w:rsid w:val="00091D7D"/>
    <w:rsid w:val="00092B26"/>
    <w:rsid w:val="00094882"/>
    <w:rsid w:val="000954CD"/>
    <w:rsid w:val="000A0057"/>
    <w:rsid w:val="000A054F"/>
    <w:rsid w:val="000A0F89"/>
    <w:rsid w:val="000A2BDB"/>
    <w:rsid w:val="000A6C83"/>
    <w:rsid w:val="000B18B8"/>
    <w:rsid w:val="000B334F"/>
    <w:rsid w:val="000B744D"/>
    <w:rsid w:val="000C7FDD"/>
    <w:rsid w:val="000D6107"/>
    <w:rsid w:val="000D665C"/>
    <w:rsid w:val="000D748E"/>
    <w:rsid w:val="000E3E09"/>
    <w:rsid w:val="000E44F8"/>
    <w:rsid w:val="000E6A08"/>
    <w:rsid w:val="000F3B7A"/>
    <w:rsid w:val="000F6B5B"/>
    <w:rsid w:val="00102DBE"/>
    <w:rsid w:val="001055CF"/>
    <w:rsid w:val="00107819"/>
    <w:rsid w:val="001145EC"/>
    <w:rsid w:val="001267C6"/>
    <w:rsid w:val="00132027"/>
    <w:rsid w:val="0013504B"/>
    <w:rsid w:val="001357FD"/>
    <w:rsid w:val="001440B3"/>
    <w:rsid w:val="001537D5"/>
    <w:rsid w:val="00154866"/>
    <w:rsid w:val="0015653B"/>
    <w:rsid w:val="001628FA"/>
    <w:rsid w:val="001702C4"/>
    <w:rsid w:val="00177DED"/>
    <w:rsid w:val="00182CD3"/>
    <w:rsid w:val="00183A7F"/>
    <w:rsid w:val="001842D8"/>
    <w:rsid w:val="00192773"/>
    <w:rsid w:val="00197EE3"/>
    <w:rsid w:val="001A1D90"/>
    <w:rsid w:val="001A3828"/>
    <w:rsid w:val="001A3971"/>
    <w:rsid w:val="001A574F"/>
    <w:rsid w:val="001B2A3C"/>
    <w:rsid w:val="001B60DF"/>
    <w:rsid w:val="001C7C4E"/>
    <w:rsid w:val="001D03D3"/>
    <w:rsid w:val="001D4168"/>
    <w:rsid w:val="001E0104"/>
    <w:rsid w:val="001E2614"/>
    <w:rsid w:val="001E30AF"/>
    <w:rsid w:val="001E363B"/>
    <w:rsid w:val="001F09B2"/>
    <w:rsid w:val="001F693F"/>
    <w:rsid w:val="00205FF3"/>
    <w:rsid w:val="0020722A"/>
    <w:rsid w:val="00217476"/>
    <w:rsid w:val="00225649"/>
    <w:rsid w:val="00232B8C"/>
    <w:rsid w:val="00234DFE"/>
    <w:rsid w:val="002414DE"/>
    <w:rsid w:val="002419B3"/>
    <w:rsid w:val="00250C23"/>
    <w:rsid w:val="00251AC0"/>
    <w:rsid w:val="00254D3C"/>
    <w:rsid w:val="0025527F"/>
    <w:rsid w:val="002564BC"/>
    <w:rsid w:val="00256A7F"/>
    <w:rsid w:val="002615BC"/>
    <w:rsid w:val="00265D42"/>
    <w:rsid w:val="00266A65"/>
    <w:rsid w:val="00273C00"/>
    <w:rsid w:val="002748A2"/>
    <w:rsid w:val="0027680F"/>
    <w:rsid w:val="00277AD4"/>
    <w:rsid w:val="00290A65"/>
    <w:rsid w:val="00295299"/>
    <w:rsid w:val="002A33AB"/>
    <w:rsid w:val="002B1E44"/>
    <w:rsid w:val="002B4EF6"/>
    <w:rsid w:val="002B6F8D"/>
    <w:rsid w:val="002C03D8"/>
    <w:rsid w:val="002C4468"/>
    <w:rsid w:val="002D79EF"/>
    <w:rsid w:val="002E4EAF"/>
    <w:rsid w:val="002F0A38"/>
    <w:rsid w:val="002F3C93"/>
    <w:rsid w:val="00302D0F"/>
    <w:rsid w:val="00303A4D"/>
    <w:rsid w:val="00307DC2"/>
    <w:rsid w:val="00310649"/>
    <w:rsid w:val="00315335"/>
    <w:rsid w:val="0032061F"/>
    <w:rsid w:val="00321E42"/>
    <w:rsid w:val="00325C62"/>
    <w:rsid w:val="00344E87"/>
    <w:rsid w:val="0034664E"/>
    <w:rsid w:val="00351CED"/>
    <w:rsid w:val="00361038"/>
    <w:rsid w:val="00361AF2"/>
    <w:rsid w:val="00366053"/>
    <w:rsid w:val="00372877"/>
    <w:rsid w:val="00375BDD"/>
    <w:rsid w:val="0037677D"/>
    <w:rsid w:val="00380A47"/>
    <w:rsid w:val="00383F43"/>
    <w:rsid w:val="00386C8D"/>
    <w:rsid w:val="0039160F"/>
    <w:rsid w:val="00391AFE"/>
    <w:rsid w:val="00396604"/>
    <w:rsid w:val="003A3A1D"/>
    <w:rsid w:val="003B3FBC"/>
    <w:rsid w:val="003B7645"/>
    <w:rsid w:val="003C00B4"/>
    <w:rsid w:val="003C00F1"/>
    <w:rsid w:val="003C13D1"/>
    <w:rsid w:val="003C4D3F"/>
    <w:rsid w:val="003C50D1"/>
    <w:rsid w:val="003D198B"/>
    <w:rsid w:val="003D2420"/>
    <w:rsid w:val="003E7069"/>
    <w:rsid w:val="003F2550"/>
    <w:rsid w:val="003F2B46"/>
    <w:rsid w:val="003F6C82"/>
    <w:rsid w:val="004112CB"/>
    <w:rsid w:val="00413BE7"/>
    <w:rsid w:val="004164A2"/>
    <w:rsid w:val="00422FF2"/>
    <w:rsid w:val="004302D6"/>
    <w:rsid w:val="00441C50"/>
    <w:rsid w:val="004442A8"/>
    <w:rsid w:val="004507C7"/>
    <w:rsid w:val="00454B13"/>
    <w:rsid w:val="004572AF"/>
    <w:rsid w:val="00460F4A"/>
    <w:rsid w:val="00471CB4"/>
    <w:rsid w:val="004739E0"/>
    <w:rsid w:val="00481FA3"/>
    <w:rsid w:val="0049256E"/>
    <w:rsid w:val="004A2B97"/>
    <w:rsid w:val="004A5D8E"/>
    <w:rsid w:val="004A646F"/>
    <w:rsid w:val="004A781C"/>
    <w:rsid w:val="004B0084"/>
    <w:rsid w:val="004B5090"/>
    <w:rsid w:val="004B5B5E"/>
    <w:rsid w:val="004C0089"/>
    <w:rsid w:val="004E1C81"/>
    <w:rsid w:val="004F1004"/>
    <w:rsid w:val="004F11A1"/>
    <w:rsid w:val="00502A36"/>
    <w:rsid w:val="0050497B"/>
    <w:rsid w:val="00510CDB"/>
    <w:rsid w:val="005116BB"/>
    <w:rsid w:val="00514C90"/>
    <w:rsid w:val="005157E8"/>
    <w:rsid w:val="005157FC"/>
    <w:rsid w:val="00542DDB"/>
    <w:rsid w:val="00543330"/>
    <w:rsid w:val="00550C7B"/>
    <w:rsid w:val="0056090D"/>
    <w:rsid w:val="005655E1"/>
    <w:rsid w:val="00570ED7"/>
    <w:rsid w:val="005737CA"/>
    <w:rsid w:val="0058059E"/>
    <w:rsid w:val="00580962"/>
    <w:rsid w:val="00585E9B"/>
    <w:rsid w:val="00591292"/>
    <w:rsid w:val="00594F73"/>
    <w:rsid w:val="00597655"/>
    <w:rsid w:val="00597970"/>
    <w:rsid w:val="005B0238"/>
    <w:rsid w:val="005D0175"/>
    <w:rsid w:val="005D2114"/>
    <w:rsid w:val="005D2D78"/>
    <w:rsid w:val="005D5FE4"/>
    <w:rsid w:val="005D783D"/>
    <w:rsid w:val="005E4ABE"/>
    <w:rsid w:val="005F4D0B"/>
    <w:rsid w:val="005F7903"/>
    <w:rsid w:val="005F7BD8"/>
    <w:rsid w:val="00600272"/>
    <w:rsid w:val="00602D3A"/>
    <w:rsid w:val="00610AE6"/>
    <w:rsid w:val="00612BA1"/>
    <w:rsid w:val="00616853"/>
    <w:rsid w:val="00622859"/>
    <w:rsid w:val="006237DA"/>
    <w:rsid w:val="0062596F"/>
    <w:rsid w:val="00626456"/>
    <w:rsid w:val="00632A49"/>
    <w:rsid w:val="00633BAD"/>
    <w:rsid w:val="00635CD4"/>
    <w:rsid w:val="00640CD7"/>
    <w:rsid w:val="00650632"/>
    <w:rsid w:val="00651B28"/>
    <w:rsid w:val="00651FE3"/>
    <w:rsid w:val="00655C70"/>
    <w:rsid w:val="00660603"/>
    <w:rsid w:val="006618B0"/>
    <w:rsid w:val="00666249"/>
    <w:rsid w:val="00666B83"/>
    <w:rsid w:val="00667E16"/>
    <w:rsid w:val="00674ADF"/>
    <w:rsid w:val="00677DF8"/>
    <w:rsid w:val="0068732B"/>
    <w:rsid w:val="006913FE"/>
    <w:rsid w:val="00694D85"/>
    <w:rsid w:val="00695FED"/>
    <w:rsid w:val="006970E1"/>
    <w:rsid w:val="00697D6E"/>
    <w:rsid w:val="006A10F0"/>
    <w:rsid w:val="006A1FC6"/>
    <w:rsid w:val="006B3C99"/>
    <w:rsid w:val="006B49D5"/>
    <w:rsid w:val="006B79BE"/>
    <w:rsid w:val="006D20C7"/>
    <w:rsid w:val="006D2657"/>
    <w:rsid w:val="006D3003"/>
    <w:rsid w:val="006D33CC"/>
    <w:rsid w:val="006D530A"/>
    <w:rsid w:val="006E178B"/>
    <w:rsid w:val="006E363E"/>
    <w:rsid w:val="006E3823"/>
    <w:rsid w:val="006E696D"/>
    <w:rsid w:val="006E7192"/>
    <w:rsid w:val="006F01A3"/>
    <w:rsid w:val="006F1C5D"/>
    <w:rsid w:val="00706174"/>
    <w:rsid w:val="007062C0"/>
    <w:rsid w:val="00707351"/>
    <w:rsid w:val="0072117E"/>
    <w:rsid w:val="007220BB"/>
    <w:rsid w:val="00722B49"/>
    <w:rsid w:val="0072521B"/>
    <w:rsid w:val="0073265D"/>
    <w:rsid w:val="0074264D"/>
    <w:rsid w:val="007530BD"/>
    <w:rsid w:val="007539AE"/>
    <w:rsid w:val="00761DE1"/>
    <w:rsid w:val="0076396B"/>
    <w:rsid w:val="00764D0B"/>
    <w:rsid w:val="00767470"/>
    <w:rsid w:val="007708C4"/>
    <w:rsid w:val="0077281A"/>
    <w:rsid w:val="00775351"/>
    <w:rsid w:val="00777159"/>
    <w:rsid w:val="007778AF"/>
    <w:rsid w:val="00795D31"/>
    <w:rsid w:val="00797A88"/>
    <w:rsid w:val="007A1D01"/>
    <w:rsid w:val="007A38B2"/>
    <w:rsid w:val="007A69AC"/>
    <w:rsid w:val="007B5034"/>
    <w:rsid w:val="007C3E10"/>
    <w:rsid w:val="007C42F3"/>
    <w:rsid w:val="007C7928"/>
    <w:rsid w:val="007C7F73"/>
    <w:rsid w:val="007E316F"/>
    <w:rsid w:val="007F3805"/>
    <w:rsid w:val="00804D1A"/>
    <w:rsid w:val="008115E0"/>
    <w:rsid w:val="00820370"/>
    <w:rsid w:val="00821F0C"/>
    <w:rsid w:val="008242F0"/>
    <w:rsid w:val="0083040E"/>
    <w:rsid w:val="008364C2"/>
    <w:rsid w:val="008405BC"/>
    <w:rsid w:val="00841072"/>
    <w:rsid w:val="00843873"/>
    <w:rsid w:val="00843A2A"/>
    <w:rsid w:val="00844048"/>
    <w:rsid w:val="00846EC3"/>
    <w:rsid w:val="00850544"/>
    <w:rsid w:val="00852922"/>
    <w:rsid w:val="008535B2"/>
    <w:rsid w:val="00854B2C"/>
    <w:rsid w:val="0085524A"/>
    <w:rsid w:val="00860677"/>
    <w:rsid w:val="00863A62"/>
    <w:rsid w:val="00870078"/>
    <w:rsid w:val="00881CA3"/>
    <w:rsid w:val="0088564B"/>
    <w:rsid w:val="00887509"/>
    <w:rsid w:val="008A3661"/>
    <w:rsid w:val="008A3BFC"/>
    <w:rsid w:val="008A6A59"/>
    <w:rsid w:val="008B1541"/>
    <w:rsid w:val="008B3E94"/>
    <w:rsid w:val="008C00EE"/>
    <w:rsid w:val="008C23FC"/>
    <w:rsid w:val="008C35C7"/>
    <w:rsid w:val="008C4353"/>
    <w:rsid w:val="008D1296"/>
    <w:rsid w:val="008E24C4"/>
    <w:rsid w:val="008E4C4E"/>
    <w:rsid w:val="008E7AAF"/>
    <w:rsid w:val="008F4F97"/>
    <w:rsid w:val="008F6DBB"/>
    <w:rsid w:val="00900B9E"/>
    <w:rsid w:val="00902398"/>
    <w:rsid w:val="00903646"/>
    <w:rsid w:val="00906C6A"/>
    <w:rsid w:val="0092067E"/>
    <w:rsid w:val="00926345"/>
    <w:rsid w:val="009354CD"/>
    <w:rsid w:val="00937013"/>
    <w:rsid w:val="009373E7"/>
    <w:rsid w:val="009503FD"/>
    <w:rsid w:val="00953332"/>
    <w:rsid w:val="00954C43"/>
    <w:rsid w:val="00955A75"/>
    <w:rsid w:val="00955F6A"/>
    <w:rsid w:val="00957470"/>
    <w:rsid w:val="009574F8"/>
    <w:rsid w:val="009602E2"/>
    <w:rsid w:val="00965A94"/>
    <w:rsid w:val="00980EF1"/>
    <w:rsid w:val="009817C8"/>
    <w:rsid w:val="00981FA6"/>
    <w:rsid w:val="009822C4"/>
    <w:rsid w:val="0099116E"/>
    <w:rsid w:val="00992387"/>
    <w:rsid w:val="009933FA"/>
    <w:rsid w:val="009A4E4A"/>
    <w:rsid w:val="009B20B2"/>
    <w:rsid w:val="009C0176"/>
    <w:rsid w:val="009C2DE5"/>
    <w:rsid w:val="009D238B"/>
    <w:rsid w:val="009D3832"/>
    <w:rsid w:val="009D5CF6"/>
    <w:rsid w:val="009E17A2"/>
    <w:rsid w:val="009F037A"/>
    <w:rsid w:val="009F20CC"/>
    <w:rsid w:val="009F774F"/>
    <w:rsid w:val="00A0462D"/>
    <w:rsid w:val="00A12AEC"/>
    <w:rsid w:val="00A212AC"/>
    <w:rsid w:val="00A32775"/>
    <w:rsid w:val="00A51F95"/>
    <w:rsid w:val="00A53C19"/>
    <w:rsid w:val="00A56906"/>
    <w:rsid w:val="00A72DFC"/>
    <w:rsid w:val="00A73F2F"/>
    <w:rsid w:val="00A75871"/>
    <w:rsid w:val="00A845FA"/>
    <w:rsid w:val="00A85968"/>
    <w:rsid w:val="00A873C0"/>
    <w:rsid w:val="00A92910"/>
    <w:rsid w:val="00A9538A"/>
    <w:rsid w:val="00A966EE"/>
    <w:rsid w:val="00A97A55"/>
    <w:rsid w:val="00AA08AA"/>
    <w:rsid w:val="00AA4D51"/>
    <w:rsid w:val="00AA6867"/>
    <w:rsid w:val="00AA6C49"/>
    <w:rsid w:val="00AB6643"/>
    <w:rsid w:val="00AC3075"/>
    <w:rsid w:val="00AD070D"/>
    <w:rsid w:val="00AD731B"/>
    <w:rsid w:val="00AD7D15"/>
    <w:rsid w:val="00AE60E3"/>
    <w:rsid w:val="00AE61D7"/>
    <w:rsid w:val="00B13501"/>
    <w:rsid w:val="00B13CED"/>
    <w:rsid w:val="00B242B0"/>
    <w:rsid w:val="00B260E4"/>
    <w:rsid w:val="00B274B3"/>
    <w:rsid w:val="00B40CDC"/>
    <w:rsid w:val="00B4490A"/>
    <w:rsid w:val="00B4636D"/>
    <w:rsid w:val="00B51251"/>
    <w:rsid w:val="00B54697"/>
    <w:rsid w:val="00B54D6E"/>
    <w:rsid w:val="00B63B6E"/>
    <w:rsid w:val="00B67A97"/>
    <w:rsid w:val="00B80637"/>
    <w:rsid w:val="00B80EDA"/>
    <w:rsid w:val="00B857F6"/>
    <w:rsid w:val="00B9636A"/>
    <w:rsid w:val="00BA5D34"/>
    <w:rsid w:val="00BB1F16"/>
    <w:rsid w:val="00BB26B6"/>
    <w:rsid w:val="00BB67AF"/>
    <w:rsid w:val="00BB6D08"/>
    <w:rsid w:val="00BC25FA"/>
    <w:rsid w:val="00BC472F"/>
    <w:rsid w:val="00BC6189"/>
    <w:rsid w:val="00BD008B"/>
    <w:rsid w:val="00BD15D2"/>
    <w:rsid w:val="00BD17C1"/>
    <w:rsid w:val="00BD3DFF"/>
    <w:rsid w:val="00BD776E"/>
    <w:rsid w:val="00BE34A7"/>
    <w:rsid w:val="00BF364D"/>
    <w:rsid w:val="00BF5AAC"/>
    <w:rsid w:val="00C011D8"/>
    <w:rsid w:val="00C065CE"/>
    <w:rsid w:val="00C06938"/>
    <w:rsid w:val="00C07394"/>
    <w:rsid w:val="00C113E2"/>
    <w:rsid w:val="00C125AB"/>
    <w:rsid w:val="00C23A39"/>
    <w:rsid w:val="00C26996"/>
    <w:rsid w:val="00C303A9"/>
    <w:rsid w:val="00C35BD3"/>
    <w:rsid w:val="00C46399"/>
    <w:rsid w:val="00C50B81"/>
    <w:rsid w:val="00C51099"/>
    <w:rsid w:val="00C72FFA"/>
    <w:rsid w:val="00C73C59"/>
    <w:rsid w:val="00C742E9"/>
    <w:rsid w:val="00C861A9"/>
    <w:rsid w:val="00CB534D"/>
    <w:rsid w:val="00CB6F5E"/>
    <w:rsid w:val="00CC6F0E"/>
    <w:rsid w:val="00CD0889"/>
    <w:rsid w:val="00CE0209"/>
    <w:rsid w:val="00D02E62"/>
    <w:rsid w:val="00D112B3"/>
    <w:rsid w:val="00D1234C"/>
    <w:rsid w:val="00D174E8"/>
    <w:rsid w:val="00D26405"/>
    <w:rsid w:val="00D27F6A"/>
    <w:rsid w:val="00D377D0"/>
    <w:rsid w:val="00D40CA3"/>
    <w:rsid w:val="00D47FAD"/>
    <w:rsid w:val="00D504B6"/>
    <w:rsid w:val="00D525F6"/>
    <w:rsid w:val="00D53B5F"/>
    <w:rsid w:val="00D551DD"/>
    <w:rsid w:val="00D5552D"/>
    <w:rsid w:val="00D56EE7"/>
    <w:rsid w:val="00D64135"/>
    <w:rsid w:val="00D75299"/>
    <w:rsid w:val="00D77D76"/>
    <w:rsid w:val="00D81653"/>
    <w:rsid w:val="00D824DD"/>
    <w:rsid w:val="00D8418E"/>
    <w:rsid w:val="00D84898"/>
    <w:rsid w:val="00D94316"/>
    <w:rsid w:val="00D94BDD"/>
    <w:rsid w:val="00D9596E"/>
    <w:rsid w:val="00D9649C"/>
    <w:rsid w:val="00D96EDC"/>
    <w:rsid w:val="00DA5963"/>
    <w:rsid w:val="00DA7723"/>
    <w:rsid w:val="00DB3F2E"/>
    <w:rsid w:val="00DB4CCA"/>
    <w:rsid w:val="00DB550F"/>
    <w:rsid w:val="00DC3DFE"/>
    <w:rsid w:val="00DC7E08"/>
    <w:rsid w:val="00DD6D2F"/>
    <w:rsid w:val="00DE3945"/>
    <w:rsid w:val="00DE4889"/>
    <w:rsid w:val="00DE49DE"/>
    <w:rsid w:val="00DE5432"/>
    <w:rsid w:val="00DF08C0"/>
    <w:rsid w:val="00E0590E"/>
    <w:rsid w:val="00E1221A"/>
    <w:rsid w:val="00E12532"/>
    <w:rsid w:val="00E16B27"/>
    <w:rsid w:val="00E21FFA"/>
    <w:rsid w:val="00E32DD9"/>
    <w:rsid w:val="00E37060"/>
    <w:rsid w:val="00E415D8"/>
    <w:rsid w:val="00E4251A"/>
    <w:rsid w:val="00E5472B"/>
    <w:rsid w:val="00E57C42"/>
    <w:rsid w:val="00E65133"/>
    <w:rsid w:val="00E76BDF"/>
    <w:rsid w:val="00E84950"/>
    <w:rsid w:val="00E870BD"/>
    <w:rsid w:val="00E872CA"/>
    <w:rsid w:val="00E9643E"/>
    <w:rsid w:val="00E9715C"/>
    <w:rsid w:val="00E97B1E"/>
    <w:rsid w:val="00EA4B12"/>
    <w:rsid w:val="00EB1A3B"/>
    <w:rsid w:val="00EB556F"/>
    <w:rsid w:val="00EE6397"/>
    <w:rsid w:val="00EE6DDE"/>
    <w:rsid w:val="00EF0896"/>
    <w:rsid w:val="00EF4E9E"/>
    <w:rsid w:val="00EF6F79"/>
    <w:rsid w:val="00F0135E"/>
    <w:rsid w:val="00F10D77"/>
    <w:rsid w:val="00F141E2"/>
    <w:rsid w:val="00F24F7E"/>
    <w:rsid w:val="00F35A21"/>
    <w:rsid w:val="00F41362"/>
    <w:rsid w:val="00F419A6"/>
    <w:rsid w:val="00F43E82"/>
    <w:rsid w:val="00F44C11"/>
    <w:rsid w:val="00F477C3"/>
    <w:rsid w:val="00F648ED"/>
    <w:rsid w:val="00F663F6"/>
    <w:rsid w:val="00F70656"/>
    <w:rsid w:val="00F7351A"/>
    <w:rsid w:val="00F82E8E"/>
    <w:rsid w:val="00F85812"/>
    <w:rsid w:val="00F90F47"/>
    <w:rsid w:val="00F91E19"/>
    <w:rsid w:val="00F95230"/>
    <w:rsid w:val="00F957FA"/>
    <w:rsid w:val="00FA140E"/>
    <w:rsid w:val="00FA3436"/>
    <w:rsid w:val="00FB2942"/>
    <w:rsid w:val="00FB34E1"/>
    <w:rsid w:val="00FB3C7E"/>
    <w:rsid w:val="00FB432D"/>
    <w:rsid w:val="00FB55E8"/>
    <w:rsid w:val="00FB76F7"/>
    <w:rsid w:val="00FC02E9"/>
    <w:rsid w:val="00FC1B3D"/>
    <w:rsid w:val="00FD112D"/>
    <w:rsid w:val="00FD2DD2"/>
    <w:rsid w:val="00FD72D1"/>
    <w:rsid w:val="00FF2D19"/>
    <w:rsid w:val="00FF3A5D"/>
    <w:rsid w:val="00FF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A38"/>
    <w:pPr>
      <w:spacing w:after="120"/>
    </w:pPr>
  </w:style>
  <w:style w:type="paragraph" w:styleId="Heading1">
    <w:name w:val="heading 1"/>
    <w:basedOn w:val="Normal"/>
    <w:next w:val="Normal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link w:val="HeaderChar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937013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28F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8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281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55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5A7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5A7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5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5A75"/>
    <w:rPr>
      <w:b/>
      <w:bCs/>
    </w:rPr>
  </w:style>
  <w:style w:type="character" w:customStyle="1" w:styleId="Heading3Char">
    <w:name w:val="Heading 3 Char"/>
    <w:basedOn w:val="DefaultParagraphFont"/>
    <w:link w:val="Heading3"/>
    <w:rsid w:val="009F037A"/>
    <w:rPr>
      <w:rFonts w:ascii="Arial" w:hAnsi="Arial"/>
      <w:b/>
      <w:sz w:val="24"/>
    </w:rPr>
  </w:style>
  <w:style w:type="character" w:customStyle="1" w:styleId="Heading4Char">
    <w:name w:val="Heading 4 Char"/>
    <w:basedOn w:val="DefaultParagraphFont"/>
    <w:link w:val="Heading4"/>
    <w:rsid w:val="009F037A"/>
    <w:rPr>
      <w:rFonts w:ascii="Arial" w:hAnsi="Arial"/>
      <w:b/>
      <w:sz w:val="24"/>
    </w:rPr>
  </w:style>
  <w:style w:type="character" w:customStyle="1" w:styleId="HeaderChar">
    <w:name w:val="Header Char"/>
    <w:basedOn w:val="DefaultParagraphFont"/>
    <w:link w:val="Header"/>
    <w:semiHidden/>
    <w:rsid w:val="00A212AC"/>
    <w:rPr>
      <w:rFonts w:ascii="Arial" w:hAnsi="Arial"/>
    </w:rPr>
  </w:style>
  <w:style w:type="character" w:styleId="PlaceholderText">
    <w:name w:val="Placeholder Text"/>
    <w:basedOn w:val="DefaultParagraphFont"/>
    <w:uiPriority w:val="99"/>
    <w:semiHidden/>
    <w:rsid w:val="00D81653"/>
    <w:rPr>
      <w:color w:val="808080"/>
    </w:rPr>
  </w:style>
  <w:style w:type="paragraph" w:styleId="Revision">
    <w:name w:val="Revision"/>
    <w:hidden/>
    <w:uiPriority w:val="99"/>
    <w:semiHidden/>
    <w:rsid w:val="006A10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A38"/>
    <w:pPr>
      <w:spacing w:after="120"/>
    </w:pPr>
  </w:style>
  <w:style w:type="paragraph" w:styleId="Heading1">
    <w:name w:val="heading 1"/>
    <w:basedOn w:val="Normal"/>
    <w:next w:val="Normal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link w:val="HeaderChar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937013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28F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8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281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55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5A7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5A7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5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5A75"/>
    <w:rPr>
      <w:b/>
      <w:bCs/>
    </w:rPr>
  </w:style>
  <w:style w:type="character" w:customStyle="1" w:styleId="Heading3Char">
    <w:name w:val="Heading 3 Char"/>
    <w:basedOn w:val="DefaultParagraphFont"/>
    <w:link w:val="Heading3"/>
    <w:rsid w:val="009F037A"/>
    <w:rPr>
      <w:rFonts w:ascii="Arial" w:hAnsi="Arial"/>
      <w:b/>
      <w:sz w:val="24"/>
    </w:rPr>
  </w:style>
  <w:style w:type="character" w:customStyle="1" w:styleId="Heading4Char">
    <w:name w:val="Heading 4 Char"/>
    <w:basedOn w:val="DefaultParagraphFont"/>
    <w:link w:val="Heading4"/>
    <w:rsid w:val="009F037A"/>
    <w:rPr>
      <w:rFonts w:ascii="Arial" w:hAnsi="Arial"/>
      <w:b/>
      <w:sz w:val="24"/>
    </w:rPr>
  </w:style>
  <w:style w:type="character" w:customStyle="1" w:styleId="HeaderChar">
    <w:name w:val="Header Char"/>
    <w:basedOn w:val="DefaultParagraphFont"/>
    <w:link w:val="Header"/>
    <w:semiHidden/>
    <w:rsid w:val="00A212AC"/>
    <w:rPr>
      <w:rFonts w:ascii="Arial" w:hAnsi="Arial"/>
    </w:rPr>
  </w:style>
  <w:style w:type="character" w:styleId="PlaceholderText">
    <w:name w:val="Placeholder Text"/>
    <w:basedOn w:val="DefaultParagraphFont"/>
    <w:uiPriority w:val="99"/>
    <w:semiHidden/>
    <w:rsid w:val="00D81653"/>
    <w:rPr>
      <w:color w:val="808080"/>
    </w:rPr>
  </w:style>
  <w:style w:type="paragraph" w:styleId="Revision">
    <w:name w:val="Revision"/>
    <w:hidden/>
    <w:uiPriority w:val="99"/>
    <w:semiHidden/>
    <w:rsid w:val="006A10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0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20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969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z63rn\Documents\copy%20of%20sw%20docs\MDD%20Template%20EA3.dotx" TargetMode="Externa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329DA0-68B2-41F4-BAB3-5AD3F65B9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EA3</Template>
  <TotalTime>398</TotalTime>
  <Pages>28</Pages>
  <Words>3746</Words>
  <Characters>21354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Mark Colosky</Manager>
  <Company>Nexteer</Company>
  <LinksUpToDate>false</LinksUpToDate>
  <CharactersWithSpaces>25050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Next Generation Software Design</dc:subject>
  <dc:creator>Creager;Kathleen</dc:creator>
  <cp:lastModifiedBy>Priyanka Shitole</cp:lastModifiedBy>
  <cp:revision>82</cp:revision>
  <cp:lastPrinted>2011-03-21T13:34:00Z</cp:lastPrinted>
  <dcterms:created xsi:type="dcterms:W3CDTF">2015-02-02T17:03:00Z</dcterms:created>
  <dcterms:modified xsi:type="dcterms:W3CDTF">2016-04-06T13:45:00Z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Vehicle Dynamics MDD</vt:lpwstr>
  </property>
  <property fmtid="{D5CDD505-2E9C-101B-9397-08002B2CF9AE}" pid="3" name="MDDRevNum">
    <vt:lpwstr>2.0</vt:lpwstr>
  </property>
  <property fmtid="{D5CDD505-2E9C-101B-9397-08002B2CF9AE}" pid="4" name="Module Layer">
    <vt:lpwstr>0</vt:lpwstr>
  </property>
  <property fmtid="{D5CDD505-2E9C-101B-9397-08002B2CF9AE}" pid="5" name="Module Name">
    <vt:lpwstr>VehDyn</vt:lpwstr>
  </property>
  <property fmtid="{D5CDD505-2E9C-101B-9397-08002B2CF9AE}" pid="6" name="Product Line">
    <vt:lpwstr>Gen II+ EPS EA3</vt:lpwstr>
  </property>
</Properties>
</file>